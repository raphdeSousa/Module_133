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368"/>
        <w:gridCol w:w="5126"/>
      </w:tblGrid>
      <w:tr w:rsidR="00052D80" w14:paraId="6835E267" w14:textId="77777777" w:rsidTr="004B5197">
        <w:trPr>
          <w:cantSplit/>
          <w:trHeight w:hRule="exact" w:val="10206"/>
        </w:trPr>
        <w:tc>
          <w:tcPr>
            <w:tcW w:w="9494" w:type="dxa"/>
            <w:gridSpan w:val="2"/>
          </w:tcPr>
          <w:p w14:paraId="7ACA575D" w14:textId="6487BE78" w:rsidR="00052D80" w:rsidRDefault="004A1145" w:rsidP="00052D80">
            <w:pPr>
              <w:pStyle w:val="Titre6"/>
            </w:pPr>
            <w:r>
              <w:t>GRAND</w:t>
            </w:r>
            <w:r w:rsidR="00AF30B8">
              <w:t xml:space="preserve"> </w:t>
            </w:r>
            <w:r>
              <w:t>LIST</w:t>
            </w:r>
          </w:p>
          <w:p w14:paraId="3F868A3D" w14:textId="77777777" w:rsidR="00052D80" w:rsidRDefault="00E10016" w:rsidP="004B5197">
            <w:pPr>
              <w:pStyle w:val="Titre8"/>
              <w:ind w:left="142" w:right="48"/>
            </w:pPr>
            <w:bookmarkStart w:id="0" w:name="SousTitre"/>
            <w:r>
              <w:t>Projet</w:t>
            </w:r>
            <w:r w:rsidR="00052D80">
              <w:t xml:space="preserve"> </w:t>
            </w:r>
            <w:bookmarkEnd w:id="0"/>
            <w:r w:rsidR="00916CE9">
              <w:t xml:space="preserve">module </w:t>
            </w:r>
            <w:r w:rsidR="00DD33F9">
              <w:t>133</w:t>
            </w:r>
          </w:p>
          <w:p w14:paraId="27721EF4" w14:textId="77777777" w:rsidR="00052D80" w:rsidRPr="00E6075C" w:rsidRDefault="00052D80" w:rsidP="00052D80"/>
          <w:p w14:paraId="601A337B" w14:textId="77777777" w:rsidR="00052D80" w:rsidRDefault="000C6F31" w:rsidP="00052D80">
            <w:pPr>
              <w:pStyle w:val="Titre7"/>
            </w:pPr>
            <w:r w:rsidRPr="008C0E5E">
              <w:rPr>
                <w:noProof/>
                <w:lang w:val="fr-CH" w:eastAsia="fr-CH"/>
              </w:rPr>
              <w:drawing>
                <wp:anchor distT="0" distB="0" distL="114300" distR="114300" simplePos="0" relativeHeight="251658752" behindDoc="0" locked="0" layoutInCell="1" allowOverlap="1" wp14:anchorId="21CF9F39" wp14:editId="351C0621">
                  <wp:simplePos x="0" y="0"/>
                  <wp:positionH relativeFrom="column">
                    <wp:posOffset>1314540</wp:posOffset>
                  </wp:positionH>
                  <wp:positionV relativeFrom="paragraph">
                    <wp:posOffset>583112</wp:posOffset>
                  </wp:positionV>
                  <wp:extent cx="2926800" cy="1404000"/>
                  <wp:effectExtent l="0" t="0" r="6985" b="5715"/>
                  <wp:wrapNone/>
                  <wp:docPr id="34" name="Image 34" descr="S:\EMF\ElevesCommun\2015-2016\Waeberla\Logos\Logo_EMF-Informatique_FR_RVB_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ElevesCommun\2015-2016\Waeberla\Logos\Logo_EMF-Informatique_FR_RVB_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800" cy="14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6077">
              <w:rPr>
                <w:noProof/>
                <w:lang w:val="fr-CH" w:eastAsia="fr-CH"/>
              </w:rPr>
              <w:drawing>
                <wp:anchor distT="0" distB="0" distL="114300" distR="114300" simplePos="0" relativeHeight="251657728" behindDoc="0" locked="0" layoutInCell="1" allowOverlap="1" wp14:anchorId="0F23F137" wp14:editId="70E97A8F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7167245</wp:posOffset>
                  </wp:positionV>
                  <wp:extent cx="1638300" cy="821055"/>
                  <wp:effectExtent l="0" t="0" r="0" b="0"/>
                  <wp:wrapNone/>
                  <wp:docPr id="16" name="Image 19" descr="http://www.emf.ch/sites/default/files/images/logus/id_logus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http://www.emf.ch/sites/default/files/images/logus/id_logus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075C" w14:paraId="0269CFA9" w14:textId="77777777" w:rsidTr="004B5197">
        <w:tc>
          <w:tcPr>
            <w:tcW w:w="4368" w:type="dxa"/>
            <w:vAlign w:val="center"/>
          </w:tcPr>
          <w:p w14:paraId="763B78C2" w14:textId="77777777" w:rsidR="00E6075C" w:rsidRPr="004B5197" w:rsidRDefault="00E6075C" w:rsidP="007D68CE">
            <w:pPr>
              <w:rPr>
                <w:rFonts w:ascii="Arial" w:hAnsi="Arial" w:cs="Arial"/>
              </w:rPr>
            </w:pPr>
          </w:p>
          <w:p w14:paraId="6294A788" w14:textId="77777777" w:rsidR="00052D80" w:rsidRPr="004B5197" w:rsidRDefault="00052D80" w:rsidP="007D68CE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  <w:vAlign w:val="center"/>
          </w:tcPr>
          <w:p w14:paraId="7BEBEC63" w14:textId="77777777" w:rsidR="009843B3" w:rsidRPr="004B5197" w:rsidRDefault="00B56077" w:rsidP="004B5197">
            <w:pPr>
              <w:pStyle w:val="Titre7"/>
              <w:spacing w:before="240"/>
              <w:jc w:val="left"/>
              <w:rPr>
                <w:color w:val="0070C0"/>
              </w:rPr>
            </w:pPr>
            <w:r>
              <w:rPr>
                <w:noProof/>
                <w:lang w:val="fr-CH" w:eastAsia="fr-CH"/>
              </w:rPr>
              <w:drawing>
                <wp:anchor distT="0" distB="0" distL="114300" distR="114300" simplePos="0" relativeHeight="251656704" behindDoc="0" locked="0" layoutInCell="1" allowOverlap="1" wp14:anchorId="480FA6E7" wp14:editId="1B82B593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7167245</wp:posOffset>
                  </wp:positionV>
                  <wp:extent cx="1638300" cy="821055"/>
                  <wp:effectExtent l="0" t="0" r="0" b="0"/>
                  <wp:wrapNone/>
                  <wp:docPr id="15" name="Image 19" descr="http://www.emf.ch/sites/default/files/images/logus/id_logus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http://www.emf.ch/sites/default/files/images/logus/id_logus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2D80" w:rsidRPr="004B5197">
              <w:rPr>
                <w:color w:val="0070C0"/>
              </w:rPr>
              <w:br/>
            </w:r>
            <w:r w:rsidR="00727C4D" w:rsidRPr="004B5197">
              <w:rPr>
                <w:color w:val="0070C0"/>
              </w:rPr>
              <w:t xml:space="preserve">          </w:t>
            </w:r>
          </w:p>
          <w:p w14:paraId="24D885F5" w14:textId="75E5C3D5" w:rsidR="00E6075C" w:rsidRDefault="004A1145" w:rsidP="004B5197">
            <w:pPr>
              <w:pStyle w:val="Titre7"/>
              <w:spacing w:before="240"/>
              <w:jc w:val="left"/>
            </w:pPr>
            <w:r>
              <w:t>Malcolm Gfeller et De Sousa Raphaël</w:t>
            </w:r>
          </w:p>
          <w:p w14:paraId="2197C260" w14:textId="2F71A964" w:rsidR="000C6F31" w:rsidRPr="000C6F31" w:rsidRDefault="000C6F31" w:rsidP="000C6F31">
            <w:pPr>
              <w:rPr>
                <w:rFonts w:ascii="Arial" w:hAnsi="Arial" w:cs="Arial"/>
                <w:sz w:val="28"/>
                <w:szCs w:val="28"/>
              </w:rPr>
            </w:pPr>
            <w:r w:rsidRPr="000C6F31">
              <w:rPr>
                <w:rFonts w:ascii="Arial" w:hAnsi="Arial" w:cs="Arial"/>
                <w:sz w:val="28"/>
                <w:szCs w:val="28"/>
              </w:rPr>
              <w:t xml:space="preserve">Groupe </w:t>
            </w:r>
            <w:r w:rsidR="004A1145">
              <w:rPr>
                <w:rFonts w:ascii="Arial" w:hAnsi="Arial" w:cs="Arial"/>
                <w:sz w:val="28"/>
                <w:szCs w:val="28"/>
              </w:rPr>
              <w:t>1</w:t>
            </w:r>
            <w:r w:rsidR="0007433A">
              <w:rPr>
                <w:rFonts w:ascii="Arial" w:hAnsi="Arial" w:cs="Arial"/>
                <w:sz w:val="28"/>
                <w:szCs w:val="28"/>
              </w:rPr>
              <w:t xml:space="preserve"> et Classe</w:t>
            </w:r>
            <w:r w:rsidR="004A1145">
              <w:rPr>
                <w:rFonts w:ascii="Arial" w:hAnsi="Arial" w:cs="Arial"/>
                <w:sz w:val="28"/>
                <w:szCs w:val="28"/>
              </w:rPr>
              <w:t xml:space="preserve"> 300232</w:t>
            </w:r>
          </w:p>
          <w:p w14:paraId="5608A375" w14:textId="777EAE02" w:rsidR="007D68CE" w:rsidRPr="004B5197" w:rsidRDefault="007D68CE" w:rsidP="004B5197">
            <w:pPr>
              <w:pStyle w:val="Titre7"/>
              <w:spacing w:before="240"/>
              <w:jc w:val="left"/>
              <w:rPr>
                <w:sz w:val="24"/>
              </w:rPr>
            </w:pPr>
            <w:r w:rsidRPr="004B5197">
              <w:rPr>
                <w:sz w:val="24"/>
              </w:rPr>
              <w:t xml:space="preserve">Module </w:t>
            </w:r>
            <w:r w:rsidR="00DD33F9">
              <w:rPr>
                <w:sz w:val="24"/>
              </w:rPr>
              <w:t>133</w:t>
            </w:r>
            <w:r w:rsidR="00727C4D" w:rsidRPr="004B5197">
              <w:rPr>
                <w:sz w:val="24"/>
              </w:rPr>
              <w:t xml:space="preserve"> </w:t>
            </w:r>
            <w:r w:rsidRPr="004B5197">
              <w:rPr>
                <w:sz w:val="24"/>
              </w:rPr>
              <w:t xml:space="preserve">du </w:t>
            </w:r>
            <w:r w:rsidR="004A1145">
              <w:rPr>
                <w:sz w:val="24"/>
              </w:rPr>
              <w:t>23</w:t>
            </w:r>
            <w:r w:rsidR="00DB0D5D">
              <w:rPr>
                <w:sz w:val="24"/>
              </w:rPr>
              <w:t>.</w:t>
            </w:r>
            <w:r w:rsidR="004A1145">
              <w:rPr>
                <w:sz w:val="24"/>
              </w:rPr>
              <w:t>03</w:t>
            </w:r>
            <w:r w:rsidR="00DB0D5D">
              <w:rPr>
                <w:sz w:val="24"/>
              </w:rPr>
              <w:t>.</w:t>
            </w:r>
            <w:r w:rsidR="000C6F31">
              <w:rPr>
                <w:sz w:val="24"/>
              </w:rPr>
              <w:t>20</w:t>
            </w:r>
            <w:r w:rsidR="002F2767">
              <w:rPr>
                <w:sz w:val="24"/>
              </w:rPr>
              <w:t>2</w:t>
            </w:r>
            <w:r w:rsidR="004A1145">
              <w:rPr>
                <w:sz w:val="24"/>
              </w:rPr>
              <w:t>3</w:t>
            </w:r>
            <w:r w:rsidR="00A64823">
              <w:rPr>
                <w:sz w:val="24"/>
              </w:rPr>
              <w:t xml:space="preserve"> </w:t>
            </w:r>
            <w:r w:rsidRPr="004B5197">
              <w:rPr>
                <w:sz w:val="24"/>
              </w:rPr>
              <w:t xml:space="preserve"> au </w:t>
            </w:r>
            <w:r w:rsidR="004A1145">
              <w:rPr>
                <w:sz w:val="24"/>
              </w:rPr>
              <w:t>05</w:t>
            </w:r>
            <w:r w:rsidR="00F100E7" w:rsidRPr="004B5197">
              <w:rPr>
                <w:sz w:val="24"/>
              </w:rPr>
              <w:t>.</w:t>
            </w:r>
            <w:r w:rsidR="004A1145">
              <w:rPr>
                <w:sz w:val="24"/>
              </w:rPr>
              <w:t>05</w:t>
            </w:r>
            <w:r w:rsidR="00DB0D5D">
              <w:rPr>
                <w:sz w:val="24"/>
              </w:rPr>
              <w:t>.</w:t>
            </w:r>
            <w:r w:rsidR="000C6F31">
              <w:rPr>
                <w:sz w:val="24"/>
              </w:rPr>
              <w:t>20</w:t>
            </w:r>
            <w:r w:rsidR="002F2767">
              <w:rPr>
                <w:sz w:val="24"/>
              </w:rPr>
              <w:t>2</w:t>
            </w:r>
            <w:r w:rsidR="00B963D0">
              <w:rPr>
                <w:sz w:val="24"/>
              </w:rPr>
              <w:t>3</w:t>
            </w:r>
          </w:p>
          <w:p w14:paraId="24739D64" w14:textId="77777777" w:rsidR="007D68CE" w:rsidRPr="007D68CE" w:rsidRDefault="007D68CE" w:rsidP="007D68CE"/>
        </w:tc>
      </w:tr>
      <w:tr w:rsidR="00727C4D" w:rsidRPr="004B5197" w14:paraId="62546C78" w14:textId="77777777" w:rsidTr="004B5197">
        <w:tc>
          <w:tcPr>
            <w:tcW w:w="4368" w:type="dxa"/>
            <w:vAlign w:val="center"/>
          </w:tcPr>
          <w:p w14:paraId="30504111" w14:textId="77777777" w:rsidR="00727C4D" w:rsidRPr="004B5197" w:rsidRDefault="00727C4D" w:rsidP="007D68CE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  <w:vAlign w:val="center"/>
          </w:tcPr>
          <w:p w14:paraId="11DCE546" w14:textId="77777777" w:rsidR="00727C4D" w:rsidRPr="004B5197" w:rsidRDefault="00727C4D" w:rsidP="004B5197">
            <w:pPr>
              <w:pStyle w:val="Titre7"/>
              <w:spacing w:before="240"/>
              <w:jc w:val="left"/>
              <w:rPr>
                <w:b w:val="0"/>
                <w:sz w:val="56"/>
                <w:szCs w:val="56"/>
                <w:lang w:val="fr-CH"/>
              </w:rPr>
            </w:pPr>
          </w:p>
        </w:tc>
      </w:tr>
    </w:tbl>
    <w:p w14:paraId="5BD220B7" w14:textId="77777777" w:rsidR="00754267" w:rsidRDefault="00754267"/>
    <w:p w14:paraId="273E069E" w14:textId="77777777" w:rsidR="00AA1F4A" w:rsidRDefault="00AA1F4A">
      <w:pPr>
        <w:sectPr w:rsidR="00AA1F4A" w:rsidSect="004D66A8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119091BA" w14:textId="77777777" w:rsidR="00754267" w:rsidRDefault="00754267">
      <w:pPr>
        <w:pStyle w:val="Titre8"/>
        <w:spacing w:before="240" w:after="480"/>
        <w:rPr>
          <w:b/>
        </w:rPr>
      </w:pPr>
      <w:r>
        <w:rPr>
          <w:b/>
        </w:rPr>
        <w:lastRenderedPageBreak/>
        <w:t>Table des matières</w:t>
      </w:r>
    </w:p>
    <w:p w14:paraId="79D7A008" w14:textId="0E446C33" w:rsidR="00E032B4" w:rsidRDefault="00754267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i/>
          <w:caps/>
        </w:rPr>
        <w:fldChar w:fldCharType="begin"/>
      </w:r>
      <w:r w:rsidRPr="00F319A0">
        <w:rPr>
          <w:i/>
          <w:caps/>
        </w:rPr>
        <w:instrText xml:space="preserve"> TOC \o "1-2" \t "Titre 3;3" </w:instrText>
      </w:r>
      <w:r>
        <w:rPr>
          <w:i/>
          <w:caps/>
        </w:rPr>
        <w:fldChar w:fldCharType="separate"/>
      </w:r>
      <w:r w:rsidR="00E032B4">
        <w:rPr>
          <w:noProof/>
        </w:rPr>
        <w:t>1</w:t>
      </w:r>
      <w:r w:rsidR="00E032B4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 w:rsidR="00E032B4">
        <w:rPr>
          <w:noProof/>
        </w:rPr>
        <w:t>Introduction et contexte du projet</w:t>
      </w:r>
      <w:r w:rsidR="00E032B4">
        <w:rPr>
          <w:noProof/>
        </w:rPr>
        <w:tab/>
      </w:r>
      <w:r w:rsidR="00E032B4">
        <w:rPr>
          <w:noProof/>
        </w:rPr>
        <w:fldChar w:fldCharType="begin"/>
      </w:r>
      <w:r w:rsidR="00E032B4">
        <w:rPr>
          <w:noProof/>
        </w:rPr>
        <w:instrText xml:space="preserve"> PAGEREF _Toc133567965 \h </w:instrText>
      </w:r>
      <w:r w:rsidR="00E032B4">
        <w:rPr>
          <w:noProof/>
        </w:rPr>
      </w:r>
      <w:r w:rsidR="00E032B4">
        <w:rPr>
          <w:noProof/>
        </w:rPr>
        <w:fldChar w:fldCharType="separate"/>
      </w:r>
      <w:r w:rsidR="00E032B4">
        <w:rPr>
          <w:noProof/>
        </w:rPr>
        <w:t>I</w:t>
      </w:r>
      <w:r w:rsidR="00E032B4">
        <w:rPr>
          <w:noProof/>
        </w:rPr>
        <w:fldChar w:fldCharType="end"/>
      </w:r>
    </w:p>
    <w:p w14:paraId="602340D3" w14:textId="404923E1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Analyse à faire complètement avec 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437ACA79" w14:textId="12B2EA22" w:rsidR="00E032B4" w:rsidRDefault="00E032B4">
      <w:pPr>
        <w:pStyle w:val="TM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  <w:tab/>
      </w:r>
      <w:r>
        <w:rPr>
          <w:noProof/>
        </w:rPr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8B66C68" w14:textId="797858AA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6969B38F" w14:textId="203C5656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Client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171A76BA" w14:textId="7798A380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Client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6D49881F" w14:textId="358948AC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Gateway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38F80333" w14:textId="7B43189D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Service rest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1D9F91C6" w14:textId="7B5F104D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Service rest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0DA80F08" w14:textId="4F1A010B" w:rsidR="00E032B4" w:rsidRDefault="00E032B4">
      <w:pPr>
        <w:pStyle w:val="TM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  <w:tab/>
      </w:r>
      <w:r>
        <w:rPr>
          <w:noProof/>
        </w:rPr>
        <w:t>Diagramme de séquence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03555EEE" w14:textId="58DB9FB7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CheckLogin()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7D278CB3" w14:textId="1D26F75D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AfficherAnimes()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714DB0BA" w14:textId="16AA109E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Conception à faire complétement avec 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4C81D085" w14:textId="5CEFF324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2B296F63" w14:textId="7638544A" w:rsidR="00E032B4" w:rsidRDefault="00E032B4">
      <w:pPr>
        <w:pStyle w:val="TM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  <w:tab/>
      </w:r>
      <w:r>
        <w:rPr>
          <w:noProof/>
        </w:rPr>
        <w:t>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6FA2E01C" w14:textId="5E11E05E" w:rsidR="00E032B4" w:rsidRDefault="00E032B4">
      <w:pPr>
        <w:pStyle w:val="TM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  <w:tab/>
      </w:r>
      <w:r>
        <w:rPr>
          <w:noProof/>
        </w:rPr>
        <w:t>Anime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567C8662" w14:textId="39A1EDEF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Implémentation des applications client Ap1 et client Ap2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023C5351" w14:textId="5BB7F655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Implémentation de l'aplication API Gateway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5F550B9D" w14:textId="3712973B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Implémentation des aplications Service Rest1 et Service Rest2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5CAB60ED" w14:textId="5F442E28" w:rsidR="00E032B4" w:rsidRDefault="00E032B4">
      <w:pPr>
        <w:pStyle w:val="TM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  <w:tab/>
      </w:r>
      <w:r>
        <w:rPr>
          <w:noProof/>
        </w:rPr>
        <w:t>Service Rest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35B23B3D" w14:textId="0460FD12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Rest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11977685" w14:textId="12CA74EF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Wrk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</w:t>
      </w:r>
      <w:r>
        <w:rPr>
          <w:noProof/>
        </w:rPr>
        <w:fldChar w:fldCharType="end"/>
      </w:r>
    </w:p>
    <w:p w14:paraId="7AAA7A3F" w14:textId="6CBE8F0E" w:rsidR="00E032B4" w:rsidRDefault="00E032B4">
      <w:pPr>
        <w:pStyle w:val="TM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  <w:tab/>
      </w:r>
      <w:r>
        <w:rPr>
          <w:noProof/>
        </w:rPr>
        <w:t>Service Rest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</w:t>
      </w:r>
      <w:r>
        <w:rPr>
          <w:noProof/>
        </w:rPr>
        <w:fldChar w:fldCharType="end"/>
      </w:r>
    </w:p>
    <w:p w14:paraId="7920A9FC" w14:textId="5218E825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Rest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</w:t>
      </w:r>
      <w:r>
        <w:rPr>
          <w:noProof/>
        </w:rPr>
        <w:fldChar w:fldCharType="end"/>
      </w:r>
    </w:p>
    <w:p w14:paraId="75262659" w14:textId="1DFED9B7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7.2.2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Wrk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</w:t>
      </w:r>
      <w:r>
        <w:rPr>
          <w:noProof/>
        </w:rPr>
        <w:fldChar w:fldCharType="end"/>
      </w:r>
    </w:p>
    <w:p w14:paraId="539A23A2" w14:textId="3FB6A9C2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 w:rsidRPr="00805B63">
        <w:rPr>
          <w:rFonts w:ascii="Calibri" w:hAnsi="Calibri"/>
          <w:noProof/>
          <w:lang w:val="fr-CH" w:eastAsia="it-IT"/>
        </w:rPr>
        <w:t>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Hébergement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</w:t>
      </w:r>
      <w:r>
        <w:rPr>
          <w:noProof/>
        </w:rPr>
        <w:fldChar w:fldCharType="end"/>
      </w:r>
    </w:p>
    <w:p w14:paraId="5B55EF11" w14:textId="6D34D302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 w:rsidRPr="00805B63">
        <w:rPr>
          <w:rFonts w:ascii="Calibri" w:hAnsi="Calibri"/>
          <w:noProof/>
          <w:lang w:val="fr-CH" w:eastAsia="it-IT"/>
        </w:rPr>
        <w:t>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Installation du projet complet avec les 5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</w:t>
      </w:r>
      <w:r>
        <w:rPr>
          <w:noProof/>
        </w:rPr>
        <w:fldChar w:fldCharType="end"/>
      </w:r>
    </w:p>
    <w:p w14:paraId="0AC14AA0" w14:textId="430BFE15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 w:rsidRPr="00805B63">
        <w:rPr>
          <w:rFonts w:ascii="Calibri" w:hAnsi="Calibri"/>
          <w:noProof/>
          <w:lang w:val="fr-CH" w:eastAsia="it-IT"/>
        </w:rPr>
        <w:t>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Outils, langages (versions, définitions, installations)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</w:t>
      </w:r>
      <w:r>
        <w:rPr>
          <w:noProof/>
        </w:rPr>
        <w:fldChar w:fldCharType="end"/>
      </w:r>
    </w:p>
    <w:p w14:paraId="3458A1BC" w14:textId="6B57B71D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Tests de fonctionnement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</w:t>
      </w:r>
      <w:r>
        <w:rPr>
          <w:noProof/>
        </w:rPr>
        <w:fldChar w:fldCharType="end"/>
      </w:r>
    </w:p>
    <w:p w14:paraId="47417952" w14:textId="5167AB1E" w:rsidR="00E032B4" w:rsidRDefault="00E032B4">
      <w:pPr>
        <w:pStyle w:val="TM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fr-CH" w:eastAsia="fr-CH"/>
        </w:rPr>
        <w:tab/>
      </w:r>
      <w:r>
        <w:rPr>
          <w:noProof/>
        </w:rPr>
        <w:t>Service Rest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XIII</w:t>
      </w:r>
      <w:r>
        <w:rPr>
          <w:noProof/>
        </w:rPr>
        <w:fldChar w:fldCharType="end"/>
      </w:r>
    </w:p>
    <w:p w14:paraId="35D81854" w14:textId="0F2832D0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GetUser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XIII</w:t>
      </w:r>
      <w:r>
        <w:rPr>
          <w:noProof/>
        </w:rPr>
        <w:fldChar w:fldCharType="end"/>
      </w:r>
    </w:p>
    <w:p w14:paraId="3E2A2AAE" w14:textId="6CC6DA55" w:rsidR="00E032B4" w:rsidRDefault="00E032B4">
      <w:pPr>
        <w:pStyle w:val="TM3"/>
        <w:tabs>
          <w:tab w:val="left" w:pos="12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r>
        <w:rPr>
          <w:noProof/>
        </w:rPr>
        <w:t>11.1.2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XIV</w:t>
      </w:r>
      <w:r>
        <w:rPr>
          <w:noProof/>
        </w:rPr>
        <w:fldChar w:fldCharType="end"/>
      </w:r>
    </w:p>
    <w:p w14:paraId="72B418B8" w14:textId="4182A53C" w:rsidR="00E032B4" w:rsidRDefault="00E032B4">
      <w:pPr>
        <w:pStyle w:val="TM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fr-CH" w:eastAsia="fr-CH"/>
        </w:rPr>
        <w:tab/>
      </w:r>
      <w:r>
        <w:rPr>
          <w:noProof/>
        </w:rPr>
        <w:t>Auto-évaluations et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_Toc133567997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XIV</w:t>
      </w:r>
      <w:r>
        <w:rPr>
          <w:noProof/>
        </w:rPr>
        <w:fldChar w:fldCharType="end"/>
      </w:r>
    </w:p>
    <w:p w14:paraId="60CAD1EC" w14:textId="02253DF0" w:rsidR="004A1145" w:rsidRDefault="00754267" w:rsidP="004A1145">
      <w:pPr>
        <w:pStyle w:val="Retrait1"/>
        <w:ind w:left="0"/>
        <w:sectPr w:rsidR="004A1145" w:rsidSect="00F47C6A">
          <w:footerReference w:type="defaul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  <w:r>
        <w:fldChar w:fldCharType="end"/>
      </w:r>
    </w:p>
    <w:p w14:paraId="032E1FF4" w14:textId="457E5B1F" w:rsidR="004A1145" w:rsidRDefault="004A1145" w:rsidP="004A1145">
      <w:pPr>
        <w:pStyle w:val="Titre1"/>
      </w:pPr>
      <w:bookmarkStart w:id="1" w:name="_Toc133567965"/>
      <w:r w:rsidRPr="004A1145">
        <w:t xml:space="preserve">Introduction et contexte du </w:t>
      </w:r>
      <w:r w:rsidRPr="004A1145">
        <w:t>projet</w:t>
      </w:r>
      <w:bookmarkEnd w:id="1"/>
    </w:p>
    <w:p w14:paraId="2A53187C" w14:textId="4CF1B391" w:rsidR="004A1145" w:rsidRDefault="004A1145" w:rsidP="004A1145">
      <w:pPr>
        <w:pStyle w:val="Titre1"/>
      </w:pPr>
      <w:bookmarkStart w:id="2" w:name="_Toc133567966"/>
      <w:r w:rsidRPr="004A1145">
        <w:t>Analyse à faire complètement avec EA</w:t>
      </w:r>
      <w:bookmarkEnd w:id="2"/>
    </w:p>
    <w:p w14:paraId="77D0F9A1" w14:textId="15926B09" w:rsidR="00AF30B8" w:rsidRDefault="00AF30B8" w:rsidP="00AF30B8">
      <w:pPr>
        <w:pStyle w:val="Titre2"/>
      </w:pPr>
      <w:bookmarkStart w:id="3" w:name="_Toc133567967"/>
      <w:r>
        <w:t>Use case</w:t>
      </w:r>
      <w:bookmarkEnd w:id="3"/>
    </w:p>
    <w:p w14:paraId="2D20F5F0" w14:textId="7F62E31F" w:rsidR="00AF30B8" w:rsidRPr="00AF30B8" w:rsidRDefault="007B65B6" w:rsidP="007B65B6">
      <w:pPr>
        <w:pStyle w:val="Titre3"/>
      </w:pPr>
      <w:bookmarkStart w:id="4" w:name="_Toc133567968"/>
      <w:r>
        <w:t>Global</w:t>
      </w:r>
      <w:bookmarkEnd w:id="4"/>
    </w:p>
    <w:p w14:paraId="0FE6B5E1" w14:textId="5BC3B8DC" w:rsidR="00AF30B8" w:rsidRDefault="00AF30B8" w:rsidP="00AF30B8">
      <w:pPr>
        <w:rPr>
          <w:lang w:eastAsia="fr-FR"/>
        </w:rPr>
      </w:pPr>
      <w:r>
        <w:rPr>
          <w:noProof/>
        </w:rPr>
        <w:drawing>
          <wp:inline distT="0" distB="0" distL="0" distR="0" wp14:anchorId="77BC378D" wp14:editId="700BF3BC">
            <wp:extent cx="5939790" cy="4107180"/>
            <wp:effectExtent l="0" t="0" r="3810" b="7620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CAE2" w14:textId="45E59DD2" w:rsidR="007B65B6" w:rsidRDefault="007B65B6" w:rsidP="007B65B6">
      <w:pPr>
        <w:pStyle w:val="Titre3"/>
      </w:pPr>
      <w:bookmarkStart w:id="5" w:name="_Toc133567969"/>
      <w:r>
        <w:t>Client 1</w:t>
      </w:r>
      <w:bookmarkEnd w:id="5"/>
    </w:p>
    <w:p w14:paraId="14E456B6" w14:textId="6A79A775" w:rsidR="007B65B6" w:rsidRPr="007B65B6" w:rsidRDefault="007B65B6" w:rsidP="007B65B6">
      <w:pPr>
        <w:rPr>
          <w:lang w:eastAsia="fr-FR"/>
        </w:rPr>
      </w:pPr>
      <w:r>
        <w:rPr>
          <w:noProof/>
        </w:rPr>
        <w:drawing>
          <wp:inline distT="0" distB="0" distL="0" distR="0" wp14:anchorId="581A25C5" wp14:editId="77F63E28">
            <wp:extent cx="4963386" cy="5229225"/>
            <wp:effectExtent l="0" t="0" r="8890" b="0"/>
            <wp:docPr id="2" name="Image 2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, schématiqu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3982" cy="52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ACD9" w14:textId="16DF3A4B" w:rsidR="007B65B6" w:rsidRDefault="007B65B6" w:rsidP="007B65B6">
      <w:pPr>
        <w:pStyle w:val="Titre3"/>
      </w:pPr>
      <w:bookmarkStart w:id="6" w:name="_Toc133567970"/>
      <w:r>
        <w:t xml:space="preserve">Client </w:t>
      </w:r>
      <w:r>
        <w:t>2</w:t>
      </w:r>
      <w:bookmarkEnd w:id="6"/>
    </w:p>
    <w:p w14:paraId="0CCC0F3D" w14:textId="2695A36F" w:rsidR="007B65B6" w:rsidRPr="007B65B6" w:rsidRDefault="007B65B6" w:rsidP="007B65B6">
      <w:pPr>
        <w:rPr>
          <w:lang w:eastAsia="fr-FR"/>
        </w:rPr>
      </w:pPr>
      <w:r>
        <w:rPr>
          <w:noProof/>
        </w:rPr>
        <w:drawing>
          <wp:inline distT="0" distB="0" distL="0" distR="0" wp14:anchorId="55AB9AF6" wp14:editId="5E7004AA">
            <wp:extent cx="4914900" cy="5670472"/>
            <wp:effectExtent l="0" t="0" r="0" b="6985"/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1092" cy="567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2503" w14:textId="0B714F49" w:rsidR="007B65B6" w:rsidRDefault="007B65B6" w:rsidP="007B65B6">
      <w:pPr>
        <w:pStyle w:val="Titre3"/>
      </w:pPr>
      <w:bookmarkStart w:id="7" w:name="_Toc133567971"/>
      <w:r>
        <w:t>Gateway</w:t>
      </w:r>
      <w:bookmarkEnd w:id="7"/>
    </w:p>
    <w:p w14:paraId="14FB58DF" w14:textId="55E79EBD" w:rsidR="007B65B6" w:rsidRPr="007B65B6" w:rsidRDefault="007B65B6" w:rsidP="007B65B6">
      <w:pPr>
        <w:rPr>
          <w:lang w:eastAsia="fr-FR"/>
        </w:rPr>
      </w:pPr>
      <w:r>
        <w:rPr>
          <w:noProof/>
        </w:rPr>
        <w:drawing>
          <wp:inline distT="0" distB="0" distL="0" distR="0" wp14:anchorId="31C1A921" wp14:editId="56094A65">
            <wp:extent cx="5939790" cy="6601460"/>
            <wp:effectExtent l="0" t="0" r="3810" b="8890"/>
            <wp:docPr id="4" name="Image 4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, schématiqu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A50E" w14:textId="098D2314" w:rsidR="007B65B6" w:rsidRDefault="007B65B6" w:rsidP="007B65B6">
      <w:pPr>
        <w:pStyle w:val="Titre3"/>
      </w:pPr>
      <w:bookmarkStart w:id="8" w:name="_Toc133567972"/>
      <w:r>
        <w:t>Service rest 1</w:t>
      </w:r>
      <w:bookmarkEnd w:id="8"/>
    </w:p>
    <w:p w14:paraId="0687755C" w14:textId="2A39624F" w:rsidR="007B65B6" w:rsidRPr="007B65B6" w:rsidRDefault="007B65B6" w:rsidP="007B65B6">
      <w:pPr>
        <w:rPr>
          <w:lang w:eastAsia="fr-FR"/>
        </w:rPr>
      </w:pPr>
      <w:r>
        <w:rPr>
          <w:noProof/>
        </w:rPr>
        <w:drawing>
          <wp:inline distT="0" distB="0" distL="0" distR="0" wp14:anchorId="767D4703" wp14:editId="422A4339">
            <wp:extent cx="5939790" cy="5287010"/>
            <wp:effectExtent l="0" t="0" r="3810" b="8890"/>
            <wp:docPr id="5" name="Image 5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iagramme, schématiqu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7463" w14:textId="15ADFBA7" w:rsidR="007B65B6" w:rsidRDefault="007B65B6" w:rsidP="007B65B6">
      <w:pPr>
        <w:pStyle w:val="Titre3"/>
      </w:pPr>
      <w:bookmarkStart w:id="9" w:name="_Toc133567973"/>
      <w:r>
        <w:t xml:space="preserve">Service rest </w:t>
      </w:r>
      <w:r>
        <w:t>2</w:t>
      </w:r>
      <w:bookmarkEnd w:id="9"/>
    </w:p>
    <w:p w14:paraId="4E9BF61B" w14:textId="3A275506" w:rsidR="007B65B6" w:rsidRDefault="007B65B6" w:rsidP="007B65B6">
      <w:pPr>
        <w:rPr>
          <w:lang w:eastAsia="fr-FR"/>
        </w:rPr>
      </w:pPr>
      <w:r>
        <w:rPr>
          <w:noProof/>
        </w:rPr>
        <w:drawing>
          <wp:inline distT="0" distB="0" distL="0" distR="0" wp14:anchorId="02F7D82C" wp14:editId="12B4330C">
            <wp:extent cx="5939790" cy="6443980"/>
            <wp:effectExtent l="0" t="0" r="3810" b="0"/>
            <wp:docPr id="6" name="Image 6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diagramme, schématiqu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A764" w14:textId="24AC98EA" w:rsidR="007601B6" w:rsidRDefault="007601B6" w:rsidP="007601B6">
      <w:pPr>
        <w:pStyle w:val="Titre2"/>
      </w:pPr>
      <w:bookmarkStart w:id="10" w:name="_Toc133567974"/>
      <w:r>
        <w:t>Diagramme de séquence système</w:t>
      </w:r>
      <w:bookmarkEnd w:id="10"/>
    </w:p>
    <w:p w14:paraId="0C7316F0" w14:textId="7256AEF7" w:rsidR="00B80CAC" w:rsidRDefault="00625E7E" w:rsidP="00625E7E">
      <w:pPr>
        <w:pStyle w:val="Titre3"/>
      </w:pPr>
      <w:bookmarkStart w:id="11" w:name="_Toc133567975"/>
      <w:r>
        <w:t>CheckLogin()</w:t>
      </w:r>
      <w:bookmarkEnd w:id="11"/>
    </w:p>
    <w:p w14:paraId="02832EC6" w14:textId="60E25E94" w:rsidR="00625E7E" w:rsidRPr="00625E7E" w:rsidRDefault="00625E7E" w:rsidP="00625E7E">
      <w:pPr>
        <w:rPr>
          <w:lang w:eastAsia="fr-FR"/>
        </w:rPr>
      </w:pPr>
      <w:r>
        <w:rPr>
          <w:noProof/>
        </w:rPr>
        <w:drawing>
          <wp:inline distT="0" distB="0" distL="0" distR="0" wp14:anchorId="67532C1B" wp14:editId="141460B7">
            <wp:extent cx="5939790" cy="7229475"/>
            <wp:effectExtent l="0" t="0" r="3810" b="9525"/>
            <wp:docPr id="8" name="Image 8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graphiqu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A198" w14:textId="3EC0CBD3" w:rsidR="007601B6" w:rsidRDefault="009F4F6E" w:rsidP="009F4F6E">
      <w:pPr>
        <w:pStyle w:val="Titre3"/>
      </w:pPr>
      <w:bookmarkStart w:id="12" w:name="_Toc133567976"/>
      <w:r>
        <w:t>AfficherAnimes()</w:t>
      </w:r>
      <w:bookmarkEnd w:id="12"/>
    </w:p>
    <w:p w14:paraId="05582EBB" w14:textId="58573582" w:rsidR="009F4F6E" w:rsidRPr="009F4F6E" w:rsidRDefault="009F4F6E" w:rsidP="009F4F6E">
      <w:pPr>
        <w:rPr>
          <w:lang w:eastAsia="fr-FR"/>
        </w:rPr>
      </w:pPr>
    </w:p>
    <w:p w14:paraId="076C13D8" w14:textId="77777777" w:rsidR="00AF30B8" w:rsidRDefault="00AF30B8" w:rsidP="00AF30B8">
      <w:pPr>
        <w:pStyle w:val="Titre1"/>
        <w:rPr>
          <w:noProof/>
        </w:rPr>
      </w:pPr>
      <w:bookmarkStart w:id="13" w:name="_Toc133567977"/>
      <w:r>
        <w:rPr>
          <w:noProof/>
        </w:rPr>
        <w:t>Conception à faire complétement avec EA</w:t>
      </w:r>
      <w:bookmarkEnd w:id="13"/>
    </w:p>
    <w:p w14:paraId="5841EC81" w14:textId="77777777" w:rsidR="00AF30B8" w:rsidRDefault="00AF30B8" w:rsidP="00AF30B8">
      <w:r>
        <w:tab/>
        <w:t xml:space="preserve">3.1 Class Diagram complet avec les explications de chaque application </w:t>
      </w:r>
    </w:p>
    <w:p w14:paraId="741B030D" w14:textId="77777777" w:rsidR="00AF30B8" w:rsidRPr="00B56077" w:rsidRDefault="00AF30B8" w:rsidP="00AF30B8">
      <w:pPr>
        <w:ind w:right="-144"/>
      </w:pPr>
      <w:r>
        <w:tab/>
        <w:t>3.2 Navigation Diagram complet avec les explications des applications</w:t>
      </w:r>
    </w:p>
    <w:p w14:paraId="4B510308" w14:textId="1AC7B63E" w:rsidR="00AF30B8" w:rsidRDefault="00AF30B8" w:rsidP="00AF30B8">
      <w:pPr>
        <w:pStyle w:val="Titre1"/>
        <w:rPr>
          <w:noProof/>
        </w:rPr>
      </w:pPr>
      <w:bookmarkStart w:id="14" w:name="_Toc133567978"/>
      <w:r>
        <w:rPr>
          <w:noProof/>
        </w:rPr>
        <w:t>Bases de données</w:t>
      </w:r>
      <w:bookmarkEnd w:id="14"/>
    </w:p>
    <w:p w14:paraId="7AA7274F" w14:textId="3D1C3B44" w:rsidR="00007A27" w:rsidRDefault="00007A27" w:rsidP="009247D8">
      <w:pPr>
        <w:pStyle w:val="Titre2"/>
      </w:pPr>
      <w:bookmarkStart w:id="15" w:name="_Toc133567979"/>
      <w:r>
        <w:t>Utilisateur</w:t>
      </w:r>
      <w:bookmarkEnd w:id="15"/>
    </w:p>
    <w:p w14:paraId="7F1A7365" w14:textId="77777777" w:rsidR="009247D8" w:rsidRPr="009247D8" w:rsidRDefault="009247D8" w:rsidP="009247D8">
      <w:pPr>
        <w:rPr>
          <w:lang w:eastAsia="fr-FR"/>
        </w:rPr>
      </w:pPr>
    </w:p>
    <w:p w14:paraId="20790A4B" w14:textId="0AB2924B" w:rsidR="009247D8" w:rsidRPr="009247D8" w:rsidRDefault="009247D8" w:rsidP="009247D8">
      <w:pPr>
        <w:rPr>
          <w:lang w:eastAsia="fr-FR"/>
        </w:rPr>
      </w:pPr>
      <w:r>
        <w:rPr>
          <w:noProof/>
        </w:rPr>
        <w:drawing>
          <wp:inline distT="0" distB="0" distL="0" distR="0" wp14:anchorId="57664B9F" wp14:editId="1C09151B">
            <wp:extent cx="5939790" cy="2800985"/>
            <wp:effectExtent l="0" t="0" r="381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678B" w14:textId="0A91D2E6" w:rsidR="00007A27" w:rsidRPr="00007A27" w:rsidRDefault="009247D8" w:rsidP="009247D8">
      <w:pPr>
        <w:pStyle w:val="Titre2"/>
      </w:pPr>
      <w:bookmarkStart w:id="16" w:name="_Toc133567980"/>
      <w:r>
        <w:t>Anime</w:t>
      </w:r>
      <w:bookmarkEnd w:id="16"/>
    </w:p>
    <w:p w14:paraId="27B42C9E" w14:textId="3F697EE1" w:rsidR="00AF30B8" w:rsidRDefault="00AF30B8" w:rsidP="00AF30B8">
      <w:pPr>
        <w:pStyle w:val="Titre1"/>
        <w:rPr>
          <w:noProof/>
        </w:rPr>
      </w:pPr>
      <w:bookmarkStart w:id="17" w:name="_Toc133567981"/>
      <w:r>
        <w:rPr>
          <w:noProof/>
        </w:rPr>
        <w:t>Implémentation des applications client Ap1 et client Ap2</w:t>
      </w:r>
      <w:bookmarkEnd w:id="17"/>
    </w:p>
    <w:p w14:paraId="46206E2F" w14:textId="77777777" w:rsidR="00AF30B8" w:rsidRDefault="00AF30B8" w:rsidP="00AF30B8">
      <w:r>
        <w:tab/>
        <w:t>5.1 Application client 1</w:t>
      </w:r>
    </w:p>
    <w:p w14:paraId="652FD12C" w14:textId="77777777" w:rsidR="00AF30B8" w:rsidRPr="00F75D5C" w:rsidRDefault="00AF30B8" w:rsidP="00AF30B8">
      <w:r>
        <w:tab/>
        <w:t>5.2 Application client 2</w:t>
      </w:r>
    </w:p>
    <w:p w14:paraId="7678657D" w14:textId="10FACB20" w:rsidR="00AF30B8" w:rsidRDefault="00AF30B8" w:rsidP="00AF30B8">
      <w:pPr>
        <w:pStyle w:val="Titre1"/>
        <w:rPr>
          <w:noProof/>
        </w:rPr>
      </w:pPr>
      <w:bookmarkStart w:id="18" w:name="_Toc133567982"/>
      <w:r>
        <w:rPr>
          <w:noProof/>
        </w:rPr>
        <w:t>Implémentation de l'aplication API Gateway</w:t>
      </w:r>
      <w:bookmarkEnd w:id="18"/>
    </w:p>
    <w:p w14:paraId="03DA6AD1" w14:textId="77777777" w:rsidR="00AF30B8" w:rsidRPr="00714808" w:rsidRDefault="00AF30B8" w:rsidP="00AF30B8">
      <w:r>
        <w:tab/>
        <w:t>6.1 Partie Servlet sur serveur Tomcat commun</w:t>
      </w:r>
    </w:p>
    <w:p w14:paraId="6D4097E2" w14:textId="6A68AC18" w:rsidR="00AF30B8" w:rsidRDefault="00AF30B8" w:rsidP="00AF30B8">
      <w:pPr>
        <w:pStyle w:val="Titre1"/>
        <w:rPr>
          <w:noProof/>
        </w:rPr>
      </w:pPr>
      <w:bookmarkStart w:id="19" w:name="_Toc133567983"/>
      <w:r>
        <w:rPr>
          <w:noProof/>
        </w:rPr>
        <w:t>Implémentation des aplications Service Rest1 et Service Rest2</w:t>
      </w:r>
      <w:bookmarkEnd w:id="19"/>
    </w:p>
    <w:p w14:paraId="4C9F09FB" w14:textId="64E5325A" w:rsidR="009247D8" w:rsidRDefault="009247D8" w:rsidP="009247D8">
      <w:pPr>
        <w:pStyle w:val="Titre2"/>
      </w:pPr>
      <w:bookmarkStart w:id="20" w:name="_Toc133567984"/>
      <w:r>
        <w:t>Service Rest 1</w:t>
      </w:r>
      <w:bookmarkEnd w:id="20"/>
    </w:p>
    <w:p w14:paraId="47C9803C" w14:textId="3F7DABF5" w:rsidR="009247D8" w:rsidRDefault="009247D8" w:rsidP="009247D8">
      <w:pPr>
        <w:pStyle w:val="Titre3"/>
      </w:pPr>
      <w:bookmarkStart w:id="21" w:name="_Toc133567985"/>
      <w:r>
        <w:t>Rest</w:t>
      </w:r>
      <w:bookmarkEnd w:id="21"/>
    </w:p>
    <w:p w14:paraId="51D481FC" w14:textId="77777777" w:rsidR="009247D8" w:rsidRDefault="009247D8" w:rsidP="009247D8">
      <w:pPr>
        <w:pStyle w:val="PCode"/>
      </w:pPr>
      <w:r>
        <w:t>/*</w:t>
      </w:r>
    </w:p>
    <w:p w14:paraId="608B7896" w14:textId="77777777" w:rsidR="009247D8" w:rsidRDefault="009247D8" w:rsidP="009247D8">
      <w:pPr>
        <w:pStyle w:val="PCode"/>
      </w:pPr>
      <w:r>
        <w:t xml:space="preserve"> * Click nbfs://nbhost/SystemFileSystem/Templates/Licenses/license-default.txt to change this license</w:t>
      </w:r>
    </w:p>
    <w:p w14:paraId="619DFCBD" w14:textId="77777777" w:rsidR="009247D8" w:rsidRDefault="009247D8" w:rsidP="009247D8">
      <w:pPr>
        <w:pStyle w:val="PCode"/>
      </w:pPr>
      <w:r>
        <w:t xml:space="preserve"> * Click nbfs://nbhost/SystemFileSystem/Templates/WebServices/GenericResource.java to edit this template</w:t>
      </w:r>
    </w:p>
    <w:p w14:paraId="04F5CE3B" w14:textId="77777777" w:rsidR="009247D8" w:rsidRDefault="009247D8" w:rsidP="009247D8">
      <w:pPr>
        <w:pStyle w:val="PCode"/>
      </w:pPr>
      <w:r>
        <w:t xml:space="preserve"> */</w:t>
      </w:r>
    </w:p>
    <w:p w14:paraId="64F572AA" w14:textId="77777777" w:rsidR="009247D8" w:rsidRDefault="009247D8" w:rsidP="009247D8">
      <w:pPr>
        <w:pStyle w:val="PCode"/>
      </w:pPr>
      <w:r>
        <w:t>package rest;</w:t>
      </w:r>
    </w:p>
    <w:p w14:paraId="373CDDAB" w14:textId="77777777" w:rsidR="009247D8" w:rsidRDefault="009247D8" w:rsidP="009247D8">
      <w:pPr>
        <w:pStyle w:val="PCode"/>
      </w:pPr>
    </w:p>
    <w:p w14:paraId="3510B0E7" w14:textId="77777777" w:rsidR="009247D8" w:rsidRDefault="009247D8" w:rsidP="009247D8">
      <w:pPr>
        <w:pStyle w:val="PCode"/>
      </w:pPr>
      <w:r>
        <w:t>import com.google.gson.Gson;</w:t>
      </w:r>
    </w:p>
    <w:p w14:paraId="5C5F6835" w14:textId="77777777" w:rsidR="009247D8" w:rsidRDefault="009247D8" w:rsidP="009247D8">
      <w:pPr>
        <w:pStyle w:val="PCode"/>
      </w:pPr>
      <w:r>
        <w:t>import java.util.HashMap;</w:t>
      </w:r>
    </w:p>
    <w:p w14:paraId="532D8E5F" w14:textId="77777777" w:rsidR="009247D8" w:rsidRDefault="009247D8" w:rsidP="009247D8">
      <w:pPr>
        <w:pStyle w:val="PCode"/>
      </w:pPr>
      <w:r>
        <w:t>import javax.ws.rs.core.Context;</w:t>
      </w:r>
    </w:p>
    <w:p w14:paraId="15BBB98B" w14:textId="77777777" w:rsidR="009247D8" w:rsidRDefault="009247D8" w:rsidP="009247D8">
      <w:pPr>
        <w:pStyle w:val="PCode"/>
      </w:pPr>
      <w:r>
        <w:t>import javax.ws.rs.core.UriInfo;</w:t>
      </w:r>
    </w:p>
    <w:p w14:paraId="5DC9B39B" w14:textId="77777777" w:rsidR="009247D8" w:rsidRDefault="009247D8" w:rsidP="009247D8">
      <w:pPr>
        <w:pStyle w:val="PCode"/>
      </w:pPr>
      <w:r>
        <w:t>import javax.ws.rs.Consumes;</w:t>
      </w:r>
    </w:p>
    <w:p w14:paraId="1DFC1E4C" w14:textId="77777777" w:rsidR="009247D8" w:rsidRDefault="009247D8" w:rsidP="009247D8">
      <w:pPr>
        <w:pStyle w:val="PCode"/>
      </w:pPr>
      <w:r>
        <w:t>import javax.ws.rs.Produces;</w:t>
      </w:r>
    </w:p>
    <w:p w14:paraId="6C230D0B" w14:textId="77777777" w:rsidR="009247D8" w:rsidRDefault="009247D8" w:rsidP="009247D8">
      <w:pPr>
        <w:pStyle w:val="PCode"/>
      </w:pPr>
      <w:r>
        <w:t>import javax.ws.rs.GET;</w:t>
      </w:r>
    </w:p>
    <w:p w14:paraId="17B84B1F" w14:textId="77777777" w:rsidR="009247D8" w:rsidRDefault="009247D8" w:rsidP="009247D8">
      <w:pPr>
        <w:pStyle w:val="PCode"/>
      </w:pPr>
      <w:r>
        <w:t>import javax.ws.rs.Path;</w:t>
      </w:r>
    </w:p>
    <w:p w14:paraId="14269BF0" w14:textId="77777777" w:rsidR="009247D8" w:rsidRDefault="009247D8" w:rsidP="009247D8">
      <w:pPr>
        <w:pStyle w:val="PCode"/>
      </w:pPr>
      <w:r>
        <w:t>import javax.ws.rs.PUT;</w:t>
      </w:r>
    </w:p>
    <w:p w14:paraId="2838F817" w14:textId="77777777" w:rsidR="009247D8" w:rsidRDefault="009247D8" w:rsidP="009247D8">
      <w:pPr>
        <w:pStyle w:val="PCode"/>
      </w:pPr>
      <w:r>
        <w:t>import javax.ws.rs.QueryParam;</w:t>
      </w:r>
    </w:p>
    <w:p w14:paraId="2C926326" w14:textId="77777777" w:rsidR="009247D8" w:rsidRDefault="009247D8" w:rsidP="009247D8">
      <w:pPr>
        <w:pStyle w:val="PCode"/>
      </w:pPr>
      <w:r>
        <w:t>import javax.ws.rs.core.MediaType;</w:t>
      </w:r>
    </w:p>
    <w:p w14:paraId="06F265A6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>import worker.Wrk;</w:t>
      </w:r>
    </w:p>
    <w:p w14:paraId="1C3257AA" w14:textId="77777777" w:rsidR="009247D8" w:rsidRPr="009247D8" w:rsidRDefault="009247D8" w:rsidP="009247D8">
      <w:pPr>
        <w:pStyle w:val="PCode"/>
        <w:rPr>
          <w:lang w:val="de-CH"/>
        </w:rPr>
      </w:pPr>
    </w:p>
    <w:p w14:paraId="5259DDBD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>/**</w:t>
      </w:r>
    </w:p>
    <w:p w14:paraId="5C9C725A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* REST Web Service</w:t>
      </w:r>
    </w:p>
    <w:p w14:paraId="78DBC69A" w14:textId="77777777" w:rsidR="009247D8" w:rsidRDefault="009247D8" w:rsidP="009247D8">
      <w:pPr>
        <w:pStyle w:val="PCode"/>
      </w:pPr>
      <w:r w:rsidRPr="009247D8">
        <w:rPr>
          <w:lang w:val="de-CH"/>
        </w:rPr>
        <w:t xml:space="preserve"> </w:t>
      </w:r>
      <w:r>
        <w:t>*</w:t>
      </w:r>
    </w:p>
    <w:p w14:paraId="225EEEF8" w14:textId="77777777" w:rsidR="009247D8" w:rsidRDefault="009247D8" w:rsidP="009247D8">
      <w:pPr>
        <w:pStyle w:val="PCode"/>
      </w:pPr>
      <w:r>
        <w:t xml:space="preserve"> * @author desousar</w:t>
      </w:r>
    </w:p>
    <w:p w14:paraId="2F025EA9" w14:textId="77777777" w:rsidR="009247D8" w:rsidRDefault="009247D8" w:rsidP="009247D8">
      <w:pPr>
        <w:pStyle w:val="PCode"/>
      </w:pPr>
      <w:r>
        <w:t xml:space="preserve"> */</w:t>
      </w:r>
    </w:p>
    <w:p w14:paraId="08F64693" w14:textId="77777777" w:rsidR="009247D8" w:rsidRDefault="009247D8" w:rsidP="009247D8">
      <w:pPr>
        <w:pStyle w:val="PCode"/>
      </w:pPr>
      <w:r>
        <w:t>@Path("user")</w:t>
      </w:r>
    </w:p>
    <w:p w14:paraId="6AFE2C53" w14:textId="77777777" w:rsidR="009247D8" w:rsidRDefault="009247D8" w:rsidP="009247D8">
      <w:pPr>
        <w:pStyle w:val="PCode"/>
      </w:pPr>
      <w:r>
        <w:t>public class Rest {</w:t>
      </w:r>
    </w:p>
    <w:p w14:paraId="33F74B76" w14:textId="77777777" w:rsidR="009247D8" w:rsidRDefault="009247D8" w:rsidP="009247D8">
      <w:pPr>
        <w:pStyle w:val="PCode"/>
      </w:pPr>
    </w:p>
    <w:p w14:paraId="3116C981" w14:textId="77777777" w:rsidR="009247D8" w:rsidRDefault="009247D8" w:rsidP="009247D8">
      <w:pPr>
        <w:pStyle w:val="PCode"/>
      </w:pPr>
      <w:r>
        <w:t xml:space="preserve">    @Context</w:t>
      </w:r>
    </w:p>
    <w:p w14:paraId="523D3952" w14:textId="77777777" w:rsidR="009247D8" w:rsidRDefault="009247D8" w:rsidP="009247D8">
      <w:pPr>
        <w:pStyle w:val="PCode"/>
      </w:pPr>
      <w:r>
        <w:t xml:space="preserve">    private UriInfo context;</w:t>
      </w:r>
    </w:p>
    <w:p w14:paraId="11CCE85E" w14:textId="77777777" w:rsidR="009247D8" w:rsidRDefault="009247D8" w:rsidP="009247D8">
      <w:pPr>
        <w:pStyle w:val="PCode"/>
      </w:pPr>
    </w:p>
    <w:p w14:paraId="7CFB0F00" w14:textId="77777777" w:rsidR="009247D8" w:rsidRDefault="009247D8" w:rsidP="009247D8">
      <w:pPr>
        <w:pStyle w:val="PCode"/>
      </w:pPr>
      <w:r>
        <w:t xml:space="preserve">    private Wrk wrk;</w:t>
      </w:r>
    </w:p>
    <w:p w14:paraId="467B5D53" w14:textId="77777777" w:rsidR="009247D8" w:rsidRDefault="009247D8" w:rsidP="009247D8">
      <w:pPr>
        <w:pStyle w:val="PCode"/>
      </w:pPr>
    </w:p>
    <w:p w14:paraId="05B80968" w14:textId="77777777" w:rsidR="009247D8" w:rsidRDefault="009247D8" w:rsidP="009247D8">
      <w:pPr>
        <w:pStyle w:val="PCode"/>
      </w:pPr>
      <w:r>
        <w:t xml:space="preserve">    /**</w:t>
      </w:r>
    </w:p>
    <w:p w14:paraId="004D7C81" w14:textId="77777777" w:rsidR="009247D8" w:rsidRDefault="009247D8" w:rsidP="009247D8">
      <w:pPr>
        <w:pStyle w:val="PCode"/>
      </w:pPr>
      <w:r>
        <w:t xml:space="preserve">     * Creates a new instance of Rest</w:t>
      </w:r>
    </w:p>
    <w:p w14:paraId="37AE0A4D" w14:textId="77777777" w:rsidR="009247D8" w:rsidRPr="009247D8" w:rsidRDefault="009247D8" w:rsidP="009247D8">
      <w:pPr>
        <w:pStyle w:val="PCode"/>
        <w:rPr>
          <w:lang w:val="de-CH"/>
        </w:rPr>
      </w:pPr>
      <w:r>
        <w:t xml:space="preserve">     </w:t>
      </w:r>
      <w:r w:rsidRPr="009247D8">
        <w:rPr>
          <w:lang w:val="de-CH"/>
        </w:rPr>
        <w:t>*/</w:t>
      </w:r>
    </w:p>
    <w:p w14:paraId="2ACDF09C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public Rest() {</w:t>
      </w:r>
    </w:p>
    <w:p w14:paraId="39946138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wrk = new Wrk();</w:t>
      </w:r>
    </w:p>
    <w:p w14:paraId="0C62854D" w14:textId="77777777" w:rsidR="009247D8" w:rsidRDefault="009247D8" w:rsidP="009247D8">
      <w:pPr>
        <w:pStyle w:val="PCode"/>
      </w:pPr>
      <w:r w:rsidRPr="009247D8">
        <w:rPr>
          <w:lang w:val="de-CH"/>
        </w:rPr>
        <w:t xml:space="preserve">    </w:t>
      </w:r>
      <w:r>
        <w:t>}</w:t>
      </w:r>
    </w:p>
    <w:p w14:paraId="3AA09A4A" w14:textId="77777777" w:rsidR="009247D8" w:rsidRDefault="009247D8" w:rsidP="009247D8">
      <w:pPr>
        <w:pStyle w:val="PCode"/>
      </w:pPr>
    </w:p>
    <w:p w14:paraId="3E4BCF04" w14:textId="77777777" w:rsidR="009247D8" w:rsidRDefault="009247D8" w:rsidP="009247D8">
      <w:pPr>
        <w:pStyle w:val="PCode"/>
      </w:pPr>
      <w:r>
        <w:t xml:space="preserve">    /**</w:t>
      </w:r>
    </w:p>
    <w:p w14:paraId="7D51A6E3" w14:textId="77777777" w:rsidR="009247D8" w:rsidRDefault="009247D8" w:rsidP="009247D8">
      <w:pPr>
        <w:pStyle w:val="PCode"/>
      </w:pPr>
      <w:r>
        <w:t xml:space="preserve">     * Retrieves representation of an instance of rest.Rest</w:t>
      </w:r>
    </w:p>
    <w:p w14:paraId="407C5BE2" w14:textId="77777777" w:rsidR="009247D8" w:rsidRDefault="009247D8" w:rsidP="009247D8">
      <w:pPr>
        <w:pStyle w:val="PCode"/>
      </w:pPr>
      <w:r>
        <w:t xml:space="preserve">     *</w:t>
      </w:r>
    </w:p>
    <w:p w14:paraId="7DDDCC08" w14:textId="77777777" w:rsidR="009247D8" w:rsidRDefault="009247D8" w:rsidP="009247D8">
      <w:pPr>
        <w:pStyle w:val="PCode"/>
      </w:pPr>
      <w:r>
        <w:t xml:space="preserve">     * @return an instance of java.lang.String</w:t>
      </w:r>
    </w:p>
    <w:p w14:paraId="40E9546E" w14:textId="77777777" w:rsidR="009247D8" w:rsidRDefault="009247D8" w:rsidP="009247D8">
      <w:pPr>
        <w:pStyle w:val="PCode"/>
      </w:pPr>
      <w:r>
        <w:t xml:space="preserve">     */</w:t>
      </w:r>
    </w:p>
    <w:p w14:paraId="5258CDD0" w14:textId="77777777" w:rsidR="009247D8" w:rsidRDefault="009247D8" w:rsidP="009247D8">
      <w:pPr>
        <w:pStyle w:val="PCode"/>
      </w:pPr>
      <w:r>
        <w:t xml:space="preserve">    @GET</w:t>
      </w:r>
    </w:p>
    <w:p w14:paraId="33DC73D6" w14:textId="77777777" w:rsidR="009247D8" w:rsidRDefault="009247D8" w:rsidP="009247D8">
      <w:pPr>
        <w:pStyle w:val="PCode"/>
      </w:pPr>
      <w:r>
        <w:t xml:space="preserve">    @Produces(MediaType.APPLICATION_XML)</w:t>
      </w:r>
    </w:p>
    <w:p w14:paraId="2B54B954" w14:textId="77777777" w:rsidR="009247D8" w:rsidRDefault="009247D8" w:rsidP="009247D8">
      <w:pPr>
        <w:pStyle w:val="PCode"/>
      </w:pPr>
      <w:r>
        <w:t xml:space="preserve">    public String getXml() {</w:t>
      </w:r>
    </w:p>
    <w:p w14:paraId="6C568429" w14:textId="77777777" w:rsidR="009247D8" w:rsidRDefault="009247D8" w:rsidP="009247D8">
      <w:pPr>
        <w:pStyle w:val="PCode"/>
      </w:pPr>
      <w:r>
        <w:t xml:space="preserve">        //TODO return proper representation object</w:t>
      </w:r>
    </w:p>
    <w:p w14:paraId="4E18FF05" w14:textId="77777777" w:rsidR="009247D8" w:rsidRDefault="009247D8" w:rsidP="009247D8">
      <w:pPr>
        <w:pStyle w:val="PCode"/>
      </w:pPr>
      <w:r>
        <w:t xml:space="preserve">        throw new UnsupportedOperationException();</w:t>
      </w:r>
    </w:p>
    <w:p w14:paraId="2FFC52D6" w14:textId="77777777" w:rsidR="009247D8" w:rsidRDefault="009247D8" w:rsidP="009247D8">
      <w:pPr>
        <w:pStyle w:val="PCode"/>
      </w:pPr>
      <w:r>
        <w:t xml:space="preserve">    }</w:t>
      </w:r>
    </w:p>
    <w:p w14:paraId="7E02A46B" w14:textId="77777777" w:rsidR="009247D8" w:rsidRDefault="009247D8" w:rsidP="009247D8">
      <w:pPr>
        <w:pStyle w:val="PCode"/>
      </w:pPr>
    </w:p>
    <w:p w14:paraId="466AA46B" w14:textId="77777777" w:rsidR="009247D8" w:rsidRDefault="009247D8" w:rsidP="009247D8">
      <w:pPr>
        <w:pStyle w:val="PCode"/>
      </w:pPr>
      <w:r>
        <w:t xml:space="preserve">    /**</w:t>
      </w:r>
    </w:p>
    <w:p w14:paraId="043266FB" w14:textId="77777777" w:rsidR="009247D8" w:rsidRDefault="009247D8" w:rsidP="009247D8">
      <w:pPr>
        <w:pStyle w:val="PCode"/>
      </w:pPr>
      <w:r>
        <w:t xml:space="preserve">     * PUT method for updating or creating an instance of Rest</w:t>
      </w:r>
    </w:p>
    <w:p w14:paraId="1CA550F3" w14:textId="77777777" w:rsidR="009247D8" w:rsidRDefault="009247D8" w:rsidP="009247D8">
      <w:pPr>
        <w:pStyle w:val="PCode"/>
      </w:pPr>
      <w:r>
        <w:t xml:space="preserve">     *</w:t>
      </w:r>
    </w:p>
    <w:p w14:paraId="0D1F42BD" w14:textId="77777777" w:rsidR="009247D8" w:rsidRDefault="009247D8" w:rsidP="009247D8">
      <w:pPr>
        <w:pStyle w:val="PCode"/>
      </w:pPr>
      <w:r>
        <w:t xml:space="preserve">     * @param content representation for the resource</w:t>
      </w:r>
    </w:p>
    <w:p w14:paraId="034FF294" w14:textId="77777777" w:rsidR="009247D8" w:rsidRDefault="009247D8" w:rsidP="009247D8">
      <w:pPr>
        <w:pStyle w:val="PCode"/>
      </w:pPr>
      <w:r>
        <w:t xml:space="preserve">     */</w:t>
      </w:r>
    </w:p>
    <w:p w14:paraId="2D19C7CC" w14:textId="77777777" w:rsidR="009247D8" w:rsidRDefault="009247D8" w:rsidP="009247D8">
      <w:pPr>
        <w:pStyle w:val="PCode"/>
      </w:pPr>
      <w:r>
        <w:t xml:space="preserve">    @PUT</w:t>
      </w:r>
    </w:p>
    <w:p w14:paraId="5112A125" w14:textId="77777777" w:rsidR="009247D8" w:rsidRDefault="009247D8" w:rsidP="009247D8">
      <w:pPr>
        <w:pStyle w:val="PCode"/>
      </w:pPr>
      <w:r>
        <w:t xml:space="preserve">    @Consumes(MediaType.APPLICATION_XML)</w:t>
      </w:r>
    </w:p>
    <w:p w14:paraId="52BCF696" w14:textId="77777777" w:rsidR="009247D8" w:rsidRDefault="009247D8" w:rsidP="009247D8">
      <w:pPr>
        <w:pStyle w:val="PCode"/>
      </w:pPr>
      <w:r>
        <w:t xml:space="preserve">    public void putXml(String content) {</w:t>
      </w:r>
    </w:p>
    <w:p w14:paraId="364CB2C8" w14:textId="77777777" w:rsidR="009247D8" w:rsidRDefault="009247D8" w:rsidP="009247D8">
      <w:pPr>
        <w:pStyle w:val="PCode"/>
      </w:pPr>
      <w:r>
        <w:t xml:space="preserve">    }</w:t>
      </w:r>
    </w:p>
    <w:p w14:paraId="377377C7" w14:textId="77777777" w:rsidR="009247D8" w:rsidRDefault="009247D8" w:rsidP="009247D8">
      <w:pPr>
        <w:pStyle w:val="PCode"/>
      </w:pPr>
    </w:p>
    <w:p w14:paraId="63C6CDF4" w14:textId="77777777" w:rsidR="009247D8" w:rsidRDefault="009247D8" w:rsidP="009247D8">
      <w:pPr>
        <w:pStyle w:val="PCode"/>
      </w:pPr>
      <w:r>
        <w:t xml:space="preserve">    @GET</w:t>
      </w:r>
    </w:p>
    <w:p w14:paraId="5CD8007A" w14:textId="77777777" w:rsidR="009247D8" w:rsidRDefault="009247D8" w:rsidP="009247D8">
      <w:pPr>
        <w:pStyle w:val="PCode"/>
      </w:pPr>
      <w:r>
        <w:t xml:space="preserve">    @Path("getAuthor")</w:t>
      </w:r>
    </w:p>
    <w:p w14:paraId="6597254E" w14:textId="77777777" w:rsidR="009247D8" w:rsidRDefault="009247D8" w:rsidP="009247D8">
      <w:pPr>
        <w:pStyle w:val="PCode"/>
      </w:pPr>
      <w:r>
        <w:t xml:space="preserve">    @Produces(javax.ws.rs.core.MediaType.TEXT_PLAIN)</w:t>
      </w:r>
    </w:p>
    <w:p w14:paraId="727F0B22" w14:textId="77777777" w:rsidR="009247D8" w:rsidRDefault="009247D8" w:rsidP="009247D8">
      <w:pPr>
        <w:pStyle w:val="PCode"/>
      </w:pPr>
      <w:r>
        <w:t xml:space="preserve">    public String getAuthor() {</w:t>
      </w:r>
    </w:p>
    <w:p w14:paraId="0EDB037A" w14:textId="77777777" w:rsidR="009247D8" w:rsidRDefault="009247D8" w:rsidP="009247D8">
      <w:pPr>
        <w:pStyle w:val="PCode"/>
      </w:pPr>
      <w:r>
        <w:t xml:space="preserve">        String test = "";</w:t>
      </w:r>
    </w:p>
    <w:p w14:paraId="032116FF" w14:textId="77777777" w:rsidR="009247D8" w:rsidRDefault="009247D8" w:rsidP="009247D8">
      <w:pPr>
        <w:pStyle w:val="PCode"/>
      </w:pPr>
      <w:r>
        <w:t xml:space="preserve">        System.out.println("test" + test);</w:t>
      </w:r>
    </w:p>
    <w:p w14:paraId="277BE68A" w14:textId="77777777" w:rsidR="009247D8" w:rsidRDefault="009247D8" w:rsidP="009247D8">
      <w:pPr>
        <w:pStyle w:val="PCode"/>
      </w:pPr>
      <w:r>
        <w:t xml:space="preserve">        return " Malcolm Gfeller";</w:t>
      </w:r>
    </w:p>
    <w:p w14:paraId="574814ED" w14:textId="77777777" w:rsidR="009247D8" w:rsidRDefault="009247D8" w:rsidP="009247D8">
      <w:pPr>
        <w:pStyle w:val="PCode"/>
      </w:pPr>
      <w:r>
        <w:t xml:space="preserve">    }</w:t>
      </w:r>
    </w:p>
    <w:p w14:paraId="03579BF2" w14:textId="77777777" w:rsidR="009247D8" w:rsidRDefault="009247D8" w:rsidP="009247D8">
      <w:pPr>
        <w:pStyle w:val="PCode"/>
      </w:pPr>
    </w:p>
    <w:p w14:paraId="53065034" w14:textId="77777777" w:rsidR="009247D8" w:rsidRDefault="009247D8" w:rsidP="009247D8">
      <w:pPr>
        <w:pStyle w:val="PCode"/>
      </w:pPr>
      <w:r>
        <w:t xml:space="preserve">    @GET</w:t>
      </w:r>
    </w:p>
    <w:p w14:paraId="343FCB0F" w14:textId="77777777" w:rsidR="009247D8" w:rsidRDefault="009247D8" w:rsidP="009247D8">
      <w:pPr>
        <w:pStyle w:val="PCode"/>
      </w:pPr>
      <w:r>
        <w:t xml:space="preserve">    @Path("getUser")</w:t>
      </w:r>
    </w:p>
    <w:p w14:paraId="0E5DD512" w14:textId="77777777" w:rsidR="009247D8" w:rsidRDefault="009247D8" w:rsidP="009247D8">
      <w:pPr>
        <w:pStyle w:val="PCode"/>
      </w:pPr>
      <w:r>
        <w:t xml:space="preserve">    @Produces(MediaType.APPLICATION_JSON)</w:t>
      </w:r>
    </w:p>
    <w:p w14:paraId="40C3C61E" w14:textId="77777777" w:rsidR="009247D8" w:rsidRDefault="009247D8" w:rsidP="009247D8">
      <w:pPr>
        <w:pStyle w:val="PCode"/>
      </w:pPr>
      <w:r>
        <w:t xml:space="preserve">    public String getUser(@QueryParam("PK") int pk) {</w:t>
      </w:r>
    </w:p>
    <w:p w14:paraId="319437AE" w14:textId="77777777" w:rsidR="009247D8" w:rsidRDefault="009247D8" w:rsidP="009247D8">
      <w:pPr>
        <w:pStyle w:val="PCode"/>
      </w:pPr>
      <w:r>
        <w:t xml:space="preserve">        Gson gson = new Gson();</w:t>
      </w:r>
    </w:p>
    <w:p w14:paraId="1E28CC54" w14:textId="77777777" w:rsidR="009247D8" w:rsidRDefault="009247D8" w:rsidP="009247D8">
      <w:pPr>
        <w:pStyle w:val="PCode"/>
      </w:pPr>
      <w:r>
        <w:t xml:space="preserve">        String json;</w:t>
      </w:r>
    </w:p>
    <w:p w14:paraId="1E337C3F" w14:textId="77777777" w:rsidR="009247D8" w:rsidRDefault="009247D8" w:rsidP="009247D8">
      <w:pPr>
        <w:pStyle w:val="PCode"/>
      </w:pPr>
      <w:r>
        <w:t xml:space="preserve">        try {</w:t>
      </w:r>
    </w:p>
    <w:p w14:paraId="38324C89" w14:textId="77777777" w:rsidR="009247D8" w:rsidRDefault="009247D8" w:rsidP="009247D8">
      <w:pPr>
        <w:pStyle w:val="PCode"/>
      </w:pPr>
      <w:r>
        <w:t xml:space="preserve">            json = gson.toJson(wrk.getUser(pk));</w:t>
      </w:r>
    </w:p>
    <w:p w14:paraId="7CAF00D4" w14:textId="77777777" w:rsidR="009247D8" w:rsidRDefault="009247D8" w:rsidP="009247D8">
      <w:pPr>
        <w:pStyle w:val="PCode"/>
      </w:pPr>
      <w:r>
        <w:t xml:space="preserve">        } catch (Exception e) {</w:t>
      </w:r>
    </w:p>
    <w:p w14:paraId="60BFB5C8" w14:textId="77777777" w:rsidR="009247D8" w:rsidRDefault="009247D8" w:rsidP="009247D8">
      <w:pPr>
        <w:pStyle w:val="PCode"/>
      </w:pPr>
      <w:r>
        <w:t xml:space="preserve">            json = gson.toJson("error");</w:t>
      </w:r>
    </w:p>
    <w:p w14:paraId="35ADA1BC" w14:textId="77777777" w:rsidR="009247D8" w:rsidRDefault="009247D8" w:rsidP="009247D8">
      <w:pPr>
        <w:pStyle w:val="PCode"/>
      </w:pPr>
      <w:r>
        <w:t xml:space="preserve">        }</w:t>
      </w:r>
    </w:p>
    <w:p w14:paraId="6122683C" w14:textId="77777777" w:rsidR="009247D8" w:rsidRDefault="009247D8" w:rsidP="009247D8">
      <w:pPr>
        <w:pStyle w:val="PCode"/>
      </w:pPr>
      <w:r>
        <w:t xml:space="preserve">        return json;</w:t>
      </w:r>
    </w:p>
    <w:p w14:paraId="0005B5D2" w14:textId="77777777" w:rsidR="009247D8" w:rsidRDefault="009247D8" w:rsidP="009247D8">
      <w:pPr>
        <w:pStyle w:val="PCode"/>
      </w:pPr>
      <w:r>
        <w:t xml:space="preserve">    }</w:t>
      </w:r>
    </w:p>
    <w:p w14:paraId="761CDB9A" w14:textId="77777777" w:rsidR="009247D8" w:rsidRDefault="009247D8" w:rsidP="009247D8">
      <w:pPr>
        <w:pStyle w:val="PCode"/>
      </w:pPr>
    </w:p>
    <w:p w14:paraId="4C21AA7E" w14:textId="77777777" w:rsidR="009247D8" w:rsidRDefault="009247D8" w:rsidP="009247D8">
      <w:pPr>
        <w:pStyle w:val="PCode"/>
      </w:pPr>
      <w:r>
        <w:t xml:space="preserve">    @GET</w:t>
      </w:r>
    </w:p>
    <w:p w14:paraId="42967BAA" w14:textId="77777777" w:rsidR="009247D8" w:rsidRDefault="009247D8" w:rsidP="009247D8">
      <w:pPr>
        <w:pStyle w:val="PCode"/>
      </w:pPr>
      <w:r>
        <w:t xml:space="preserve">    @Path("login")</w:t>
      </w:r>
    </w:p>
    <w:p w14:paraId="22130512" w14:textId="77777777" w:rsidR="009247D8" w:rsidRDefault="009247D8" w:rsidP="009247D8">
      <w:pPr>
        <w:pStyle w:val="PCode"/>
      </w:pPr>
      <w:r>
        <w:t xml:space="preserve">    @Produces(MediaType.APPLICATION_JSON)</w:t>
      </w:r>
    </w:p>
    <w:p w14:paraId="4EB654FC" w14:textId="77777777" w:rsidR="009247D8" w:rsidRPr="009247D8" w:rsidRDefault="009247D8" w:rsidP="009247D8">
      <w:pPr>
        <w:pStyle w:val="PCode"/>
        <w:rPr>
          <w:lang w:val="de-CH"/>
        </w:rPr>
      </w:pPr>
      <w:r>
        <w:t xml:space="preserve">    </w:t>
      </w:r>
      <w:r w:rsidRPr="009247D8">
        <w:rPr>
          <w:lang w:val="de-CH"/>
        </w:rPr>
        <w:t>public String login(@QueryParam("username") String username, @QueryParam("password") String password) {</w:t>
      </w:r>
    </w:p>
    <w:p w14:paraId="43E73265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Gson gson = new Gson();</w:t>
      </w:r>
    </w:p>
    <w:p w14:paraId="17852748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HashMap&lt;String, String&gt; result = new HashMap&lt;&gt;();</w:t>
      </w:r>
    </w:p>
    <w:p w14:paraId="6A40BFC8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try {</w:t>
      </w:r>
    </w:p>
    <w:p w14:paraId="510A5890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    boolean isValid = wrk.checkLogin(username, password);</w:t>
      </w:r>
    </w:p>
    <w:p w14:paraId="14F45E49" w14:textId="77777777" w:rsidR="009247D8" w:rsidRDefault="009247D8" w:rsidP="009247D8">
      <w:pPr>
        <w:pStyle w:val="PCode"/>
      </w:pPr>
      <w:r w:rsidRPr="009247D8">
        <w:rPr>
          <w:lang w:val="de-CH"/>
        </w:rPr>
        <w:t xml:space="preserve">            </w:t>
      </w:r>
      <w:r>
        <w:t>if (isValid) {</w:t>
      </w:r>
    </w:p>
    <w:p w14:paraId="7DD1E56A" w14:textId="77777777" w:rsidR="009247D8" w:rsidRDefault="009247D8" w:rsidP="009247D8">
      <w:pPr>
        <w:pStyle w:val="PCode"/>
      </w:pPr>
      <w:r>
        <w:t xml:space="preserve">                result.put("status", "success");</w:t>
      </w:r>
    </w:p>
    <w:p w14:paraId="785B1DF9" w14:textId="77777777" w:rsidR="009247D8" w:rsidRDefault="009247D8" w:rsidP="009247D8">
      <w:pPr>
        <w:pStyle w:val="PCode"/>
      </w:pPr>
      <w:r>
        <w:t xml:space="preserve">            } else {</w:t>
      </w:r>
    </w:p>
    <w:p w14:paraId="5A99CD12" w14:textId="77777777" w:rsidR="009247D8" w:rsidRDefault="009247D8" w:rsidP="009247D8">
      <w:pPr>
        <w:pStyle w:val="PCode"/>
      </w:pPr>
      <w:r>
        <w:t xml:space="preserve">                result.put("status", "fail");</w:t>
      </w:r>
    </w:p>
    <w:p w14:paraId="595D0FDE" w14:textId="77777777" w:rsidR="009247D8" w:rsidRDefault="009247D8" w:rsidP="009247D8">
      <w:pPr>
        <w:pStyle w:val="PCode"/>
      </w:pPr>
      <w:r>
        <w:t xml:space="preserve">            }</w:t>
      </w:r>
    </w:p>
    <w:p w14:paraId="623699CE" w14:textId="77777777" w:rsidR="009247D8" w:rsidRDefault="009247D8" w:rsidP="009247D8">
      <w:pPr>
        <w:pStyle w:val="PCode"/>
      </w:pPr>
      <w:r>
        <w:t xml:space="preserve">        } catch (Exception e) {</w:t>
      </w:r>
    </w:p>
    <w:p w14:paraId="63B74BBA" w14:textId="77777777" w:rsidR="009247D8" w:rsidRPr="009247D8" w:rsidRDefault="009247D8" w:rsidP="009247D8">
      <w:pPr>
        <w:pStyle w:val="PCode"/>
        <w:rPr>
          <w:lang w:val="de-CH"/>
        </w:rPr>
      </w:pPr>
      <w:r>
        <w:t xml:space="preserve">            </w:t>
      </w:r>
      <w:r w:rsidRPr="009247D8">
        <w:rPr>
          <w:lang w:val="de-CH"/>
        </w:rPr>
        <w:t>result.put("status", "error");</w:t>
      </w:r>
    </w:p>
    <w:p w14:paraId="09E0FAE3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    result.put("message", e.getMessage());</w:t>
      </w:r>
    </w:p>
    <w:p w14:paraId="1705818D" w14:textId="77777777" w:rsidR="009247D8" w:rsidRDefault="009247D8" w:rsidP="009247D8">
      <w:pPr>
        <w:pStyle w:val="PCode"/>
      </w:pPr>
      <w:r w:rsidRPr="009247D8">
        <w:rPr>
          <w:lang w:val="de-CH"/>
        </w:rPr>
        <w:t xml:space="preserve">        </w:t>
      </w:r>
      <w:r>
        <w:t>}</w:t>
      </w:r>
    </w:p>
    <w:p w14:paraId="4947C2B5" w14:textId="77777777" w:rsidR="009247D8" w:rsidRDefault="009247D8" w:rsidP="009247D8">
      <w:pPr>
        <w:pStyle w:val="PCode"/>
      </w:pPr>
      <w:r>
        <w:t xml:space="preserve">        return gson.toJson(result);</w:t>
      </w:r>
    </w:p>
    <w:p w14:paraId="61057457" w14:textId="77777777" w:rsidR="009247D8" w:rsidRDefault="009247D8" w:rsidP="009247D8">
      <w:pPr>
        <w:pStyle w:val="PCode"/>
      </w:pPr>
      <w:r>
        <w:t xml:space="preserve">    }</w:t>
      </w:r>
    </w:p>
    <w:p w14:paraId="294D1E99" w14:textId="77777777" w:rsidR="009247D8" w:rsidRDefault="009247D8" w:rsidP="009247D8">
      <w:pPr>
        <w:pStyle w:val="PCode"/>
      </w:pPr>
    </w:p>
    <w:p w14:paraId="533AB443" w14:textId="0E9BAA21" w:rsidR="009247D8" w:rsidRPr="009247D8" w:rsidRDefault="009247D8" w:rsidP="009247D8">
      <w:pPr>
        <w:pStyle w:val="PCode"/>
      </w:pPr>
      <w:r>
        <w:t>}</w:t>
      </w:r>
    </w:p>
    <w:p w14:paraId="6DCCC4E0" w14:textId="0E225B84" w:rsidR="009247D8" w:rsidRDefault="009247D8" w:rsidP="009247D8">
      <w:pPr>
        <w:pStyle w:val="Titre3"/>
      </w:pPr>
      <w:bookmarkStart w:id="22" w:name="_Toc133567986"/>
      <w:r>
        <w:t>Wrk</w:t>
      </w:r>
      <w:bookmarkEnd w:id="22"/>
    </w:p>
    <w:p w14:paraId="07288AB9" w14:textId="77777777" w:rsidR="009247D8" w:rsidRDefault="009247D8" w:rsidP="009247D8">
      <w:pPr>
        <w:pStyle w:val="PCode"/>
      </w:pPr>
      <w:r>
        <w:t>/*</w:t>
      </w:r>
    </w:p>
    <w:p w14:paraId="395EA29D" w14:textId="77777777" w:rsidR="009247D8" w:rsidRDefault="009247D8" w:rsidP="009247D8">
      <w:pPr>
        <w:pStyle w:val="PCode"/>
      </w:pPr>
      <w:r>
        <w:t xml:space="preserve"> * Click nbfs://nbhost/SystemFileSystem/Templates/Licenses/license-default.txt to change this license</w:t>
      </w:r>
    </w:p>
    <w:p w14:paraId="7E913ED8" w14:textId="77777777" w:rsidR="009247D8" w:rsidRDefault="009247D8" w:rsidP="009247D8">
      <w:pPr>
        <w:pStyle w:val="PCode"/>
      </w:pPr>
      <w:r>
        <w:t xml:space="preserve"> * Click nbfs://nbhost/SystemFileSystem/Templates/Classes/Class.java to edit this template</w:t>
      </w:r>
    </w:p>
    <w:p w14:paraId="2524CE32" w14:textId="77777777" w:rsidR="009247D8" w:rsidRDefault="009247D8" w:rsidP="009247D8">
      <w:pPr>
        <w:pStyle w:val="PCode"/>
      </w:pPr>
      <w:r>
        <w:t xml:space="preserve"> */</w:t>
      </w:r>
    </w:p>
    <w:p w14:paraId="10071308" w14:textId="77777777" w:rsidR="009247D8" w:rsidRDefault="009247D8" w:rsidP="009247D8">
      <w:pPr>
        <w:pStyle w:val="PCode"/>
      </w:pPr>
      <w:r>
        <w:t>package worker;</w:t>
      </w:r>
    </w:p>
    <w:p w14:paraId="7A71DC97" w14:textId="77777777" w:rsidR="009247D8" w:rsidRDefault="009247D8" w:rsidP="009247D8">
      <w:pPr>
        <w:pStyle w:val="PCode"/>
      </w:pPr>
    </w:p>
    <w:p w14:paraId="7D288004" w14:textId="77777777" w:rsidR="009247D8" w:rsidRDefault="009247D8" w:rsidP="009247D8">
      <w:pPr>
        <w:pStyle w:val="PCode"/>
      </w:pPr>
      <w:r>
        <w:t>import com.google.common.hash.Hashing;</w:t>
      </w:r>
    </w:p>
    <w:p w14:paraId="15C420B4" w14:textId="77777777" w:rsidR="009247D8" w:rsidRDefault="009247D8" w:rsidP="009247D8">
      <w:pPr>
        <w:pStyle w:val="PCode"/>
      </w:pPr>
      <w:r>
        <w:t>import java.nio.charset.StandardCharsets;</w:t>
      </w:r>
    </w:p>
    <w:p w14:paraId="202747A0" w14:textId="77777777" w:rsidR="009247D8" w:rsidRDefault="009247D8" w:rsidP="009247D8">
      <w:pPr>
        <w:pStyle w:val="PCode"/>
      </w:pPr>
      <w:r>
        <w:t>import java.sql.Connection;</w:t>
      </w:r>
    </w:p>
    <w:p w14:paraId="1DF37B60" w14:textId="77777777" w:rsidR="009247D8" w:rsidRDefault="009247D8" w:rsidP="009247D8">
      <w:pPr>
        <w:pStyle w:val="PCode"/>
      </w:pPr>
      <w:r>
        <w:t>import java.sql.DriverManager;</w:t>
      </w:r>
    </w:p>
    <w:p w14:paraId="20D0D8D6" w14:textId="77777777" w:rsidR="009247D8" w:rsidRDefault="009247D8" w:rsidP="009247D8">
      <w:pPr>
        <w:pStyle w:val="PCode"/>
      </w:pPr>
      <w:r>
        <w:t>import java.sql.PreparedStatement;</w:t>
      </w:r>
    </w:p>
    <w:p w14:paraId="071B3DBF" w14:textId="77777777" w:rsidR="009247D8" w:rsidRDefault="009247D8" w:rsidP="009247D8">
      <w:pPr>
        <w:pStyle w:val="PCode"/>
      </w:pPr>
      <w:r>
        <w:t>import java.sql.ResultSet;</w:t>
      </w:r>
    </w:p>
    <w:p w14:paraId="3B1C7E1C" w14:textId="77777777" w:rsidR="009247D8" w:rsidRDefault="009247D8" w:rsidP="009247D8">
      <w:pPr>
        <w:pStyle w:val="PCode"/>
      </w:pPr>
      <w:r>
        <w:t>import java.sql.SQLException;</w:t>
      </w:r>
    </w:p>
    <w:p w14:paraId="4F1EDB14" w14:textId="77777777" w:rsidR="009247D8" w:rsidRDefault="009247D8" w:rsidP="009247D8">
      <w:pPr>
        <w:pStyle w:val="PCode"/>
      </w:pPr>
      <w:r>
        <w:t>import java.util.ArrayList;</w:t>
      </w:r>
    </w:p>
    <w:p w14:paraId="6DC75F1C" w14:textId="77777777" w:rsidR="009247D8" w:rsidRDefault="009247D8" w:rsidP="009247D8">
      <w:pPr>
        <w:pStyle w:val="PCode"/>
      </w:pPr>
      <w:r>
        <w:t>import java.util.logging.Level;</w:t>
      </w:r>
    </w:p>
    <w:p w14:paraId="1498B501" w14:textId="77777777" w:rsidR="009247D8" w:rsidRDefault="009247D8" w:rsidP="009247D8">
      <w:pPr>
        <w:pStyle w:val="PCode"/>
      </w:pPr>
      <w:r>
        <w:t>import java.util.logging.Logger;</w:t>
      </w:r>
    </w:p>
    <w:p w14:paraId="41649658" w14:textId="77777777" w:rsidR="009247D8" w:rsidRDefault="009247D8" w:rsidP="009247D8">
      <w:pPr>
        <w:pStyle w:val="PCode"/>
      </w:pPr>
    </w:p>
    <w:p w14:paraId="4AE88389" w14:textId="77777777" w:rsidR="009247D8" w:rsidRDefault="009247D8" w:rsidP="009247D8">
      <w:pPr>
        <w:pStyle w:val="PCode"/>
      </w:pPr>
      <w:r>
        <w:t>/**</w:t>
      </w:r>
    </w:p>
    <w:p w14:paraId="550B093E" w14:textId="77777777" w:rsidR="009247D8" w:rsidRDefault="009247D8" w:rsidP="009247D8">
      <w:pPr>
        <w:pStyle w:val="PCode"/>
      </w:pPr>
      <w:r>
        <w:t xml:space="preserve"> *</w:t>
      </w:r>
    </w:p>
    <w:p w14:paraId="236E6DA3" w14:textId="77777777" w:rsidR="009247D8" w:rsidRDefault="009247D8" w:rsidP="009247D8">
      <w:pPr>
        <w:pStyle w:val="PCode"/>
      </w:pPr>
      <w:r>
        <w:t xml:space="preserve"> * @author desousar</w:t>
      </w:r>
    </w:p>
    <w:p w14:paraId="5E70BF15" w14:textId="77777777" w:rsidR="009247D8" w:rsidRDefault="009247D8" w:rsidP="009247D8">
      <w:pPr>
        <w:pStyle w:val="PCode"/>
      </w:pPr>
      <w:r>
        <w:t xml:space="preserve"> */</w:t>
      </w:r>
    </w:p>
    <w:p w14:paraId="265F83AA" w14:textId="77777777" w:rsidR="009247D8" w:rsidRDefault="009247D8" w:rsidP="009247D8">
      <w:pPr>
        <w:pStyle w:val="PCode"/>
      </w:pPr>
      <w:r>
        <w:t>public class Wrk {</w:t>
      </w:r>
    </w:p>
    <w:p w14:paraId="394ACDFA" w14:textId="77777777" w:rsidR="009247D8" w:rsidRDefault="009247D8" w:rsidP="009247D8">
      <w:pPr>
        <w:pStyle w:val="PCode"/>
      </w:pPr>
    </w:p>
    <w:p w14:paraId="05CCB2A9" w14:textId="77777777" w:rsidR="009247D8" w:rsidRDefault="009247D8" w:rsidP="009247D8">
      <w:pPr>
        <w:pStyle w:val="PCode"/>
      </w:pPr>
      <w:r>
        <w:t xml:space="preserve">    private Connection jdbcConnection;</w:t>
      </w:r>
    </w:p>
    <w:p w14:paraId="18EEB1C6" w14:textId="77777777" w:rsidR="009247D8" w:rsidRDefault="009247D8" w:rsidP="009247D8">
      <w:pPr>
        <w:pStyle w:val="PCode"/>
      </w:pPr>
    </w:p>
    <w:p w14:paraId="1826AB22" w14:textId="77777777" w:rsidR="009247D8" w:rsidRDefault="009247D8" w:rsidP="009247D8">
      <w:pPr>
        <w:pStyle w:val="PCode"/>
      </w:pPr>
      <w:r>
        <w:t xml:space="preserve">    public Wrk() {</w:t>
      </w:r>
    </w:p>
    <w:p w14:paraId="1E8005A7" w14:textId="77777777" w:rsidR="009247D8" w:rsidRDefault="009247D8" w:rsidP="009247D8">
      <w:pPr>
        <w:pStyle w:val="PCode"/>
      </w:pPr>
      <w:r>
        <w:t xml:space="preserve">        jdbcConnection = null;</w:t>
      </w:r>
    </w:p>
    <w:p w14:paraId="3065AA64" w14:textId="77777777" w:rsidR="009247D8" w:rsidRDefault="009247D8" w:rsidP="009247D8">
      <w:pPr>
        <w:pStyle w:val="PCode"/>
      </w:pPr>
      <w:r>
        <w:t xml:space="preserve">    }</w:t>
      </w:r>
    </w:p>
    <w:p w14:paraId="4746862F" w14:textId="77777777" w:rsidR="009247D8" w:rsidRDefault="009247D8" w:rsidP="009247D8">
      <w:pPr>
        <w:pStyle w:val="PCode"/>
      </w:pPr>
    </w:p>
    <w:p w14:paraId="77969A54" w14:textId="77777777" w:rsidR="009247D8" w:rsidRDefault="009247D8" w:rsidP="009247D8">
      <w:pPr>
        <w:pStyle w:val="PCode"/>
      </w:pPr>
      <w:r>
        <w:t xml:space="preserve">    private boolean dbConnect() {</w:t>
      </w:r>
    </w:p>
    <w:p w14:paraId="67AB7FE0" w14:textId="77777777" w:rsidR="009247D8" w:rsidRDefault="009247D8" w:rsidP="009247D8">
      <w:pPr>
        <w:pStyle w:val="PCode"/>
      </w:pPr>
      <w:r>
        <w:t xml:space="preserve">        boolean ok = false;</w:t>
      </w:r>
    </w:p>
    <w:p w14:paraId="39559BDA" w14:textId="77777777" w:rsidR="009247D8" w:rsidRDefault="009247D8" w:rsidP="009247D8">
      <w:pPr>
        <w:pStyle w:val="PCode"/>
      </w:pPr>
      <w:r>
        <w:t xml:space="preserve">        try {</w:t>
      </w:r>
    </w:p>
    <w:p w14:paraId="2448CE1E" w14:textId="77777777" w:rsidR="009247D8" w:rsidRDefault="009247D8" w:rsidP="009247D8">
      <w:pPr>
        <w:pStyle w:val="PCode"/>
      </w:pPr>
      <w:r>
        <w:t xml:space="preserve">            if (jdbcConnection == null) {</w:t>
      </w:r>
    </w:p>
    <w:p w14:paraId="18181929" w14:textId="77777777" w:rsidR="009247D8" w:rsidRDefault="009247D8" w:rsidP="009247D8">
      <w:pPr>
        <w:pStyle w:val="PCode"/>
      </w:pPr>
      <w:r>
        <w:t xml:space="preserve">                //On spécifie que notre driver est JDBC</w:t>
      </w:r>
    </w:p>
    <w:p w14:paraId="6F89FF93" w14:textId="77777777" w:rsidR="009247D8" w:rsidRDefault="009247D8" w:rsidP="009247D8">
      <w:pPr>
        <w:pStyle w:val="PCode"/>
      </w:pPr>
      <w:r>
        <w:t xml:space="preserve">                Class.forName("com.mysql.jdbc.Driver");</w:t>
      </w:r>
    </w:p>
    <w:p w14:paraId="1C1EA7C3" w14:textId="77777777" w:rsidR="009247D8" w:rsidRDefault="009247D8" w:rsidP="009247D8">
      <w:pPr>
        <w:pStyle w:val="PCode"/>
      </w:pPr>
      <w:r>
        <w:t xml:space="preserve">                //L'URL se compose de l'adresse de notre base de données, ainsi que</w:t>
      </w:r>
    </w:p>
    <w:p w14:paraId="5F1692F8" w14:textId="77777777" w:rsidR="009247D8" w:rsidRDefault="009247D8" w:rsidP="009247D8">
      <w:pPr>
        <w:pStyle w:val="PCode"/>
      </w:pPr>
      <w:r>
        <w:t xml:space="preserve">                //la base de données à utiliser.</w:t>
      </w:r>
    </w:p>
    <w:p w14:paraId="0011179A" w14:textId="77777777" w:rsidR="009247D8" w:rsidRDefault="009247D8" w:rsidP="009247D8">
      <w:pPr>
        <w:pStyle w:val="PCode"/>
      </w:pPr>
      <w:r>
        <w:t xml:space="preserve">                String url = "jdbc:mysql://gfellerm01.emf-informatique.ch:3306/gfellerm01_133-Projet-Utilisateurs?serverTimezone=CET";</w:t>
      </w:r>
    </w:p>
    <w:p w14:paraId="2AC32AD1" w14:textId="77777777" w:rsidR="009247D8" w:rsidRDefault="009247D8" w:rsidP="009247D8">
      <w:pPr>
        <w:pStyle w:val="PCode"/>
      </w:pPr>
      <w:r>
        <w:t xml:space="preserve">                //On essaie de se connecter à notre URL à partir d'un identifiant. </w:t>
      </w:r>
    </w:p>
    <w:p w14:paraId="1C4E4C6D" w14:textId="77777777" w:rsidR="009247D8" w:rsidRDefault="009247D8" w:rsidP="009247D8">
      <w:pPr>
        <w:pStyle w:val="PCode"/>
      </w:pPr>
      <w:r>
        <w:t xml:space="preserve">                //Ici, le nom d'utilisateur est "root", et il n'y a pas de mot de passe.</w:t>
      </w:r>
    </w:p>
    <w:p w14:paraId="02D6B111" w14:textId="77777777" w:rsidR="009247D8" w:rsidRDefault="009247D8" w:rsidP="009247D8">
      <w:pPr>
        <w:pStyle w:val="PCode"/>
      </w:pPr>
      <w:r>
        <w:t xml:space="preserve">                //Si la connexion est réussie, la méthode "getConnection" renverra "true".</w:t>
      </w:r>
    </w:p>
    <w:p w14:paraId="015386E3" w14:textId="77777777" w:rsidR="009247D8" w:rsidRDefault="009247D8" w:rsidP="009247D8">
      <w:pPr>
        <w:pStyle w:val="PCode"/>
      </w:pPr>
      <w:r>
        <w:t xml:space="preserve">                jdbcConnection = DriverManager.getConnection(url, "gfellerm01_133-Project", "Pa$$w0rdena");</w:t>
      </w:r>
    </w:p>
    <w:p w14:paraId="7C6A5E4C" w14:textId="77777777" w:rsidR="009247D8" w:rsidRDefault="009247D8" w:rsidP="009247D8">
      <w:pPr>
        <w:pStyle w:val="PCode"/>
      </w:pPr>
      <w:r>
        <w:t xml:space="preserve">                ok = true;</w:t>
      </w:r>
    </w:p>
    <w:p w14:paraId="17B0846A" w14:textId="77777777" w:rsidR="009247D8" w:rsidRDefault="009247D8" w:rsidP="009247D8">
      <w:pPr>
        <w:pStyle w:val="PCode"/>
      </w:pPr>
      <w:r>
        <w:t xml:space="preserve">            }</w:t>
      </w:r>
    </w:p>
    <w:p w14:paraId="69D49213" w14:textId="77777777" w:rsidR="009247D8" w:rsidRDefault="009247D8" w:rsidP="009247D8">
      <w:pPr>
        <w:pStyle w:val="PCode"/>
      </w:pPr>
      <w:r>
        <w:t xml:space="preserve">        } catch (SQLException b) {</w:t>
      </w:r>
    </w:p>
    <w:p w14:paraId="1AF4CC41" w14:textId="77777777" w:rsidR="009247D8" w:rsidRDefault="009247D8" w:rsidP="009247D8">
      <w:pPr>
        <w:pStyle w:val="PCode"/>
      </w:pPr>
      <w:r>
        <w:t xml:space="preserve">            Logger.getLogger(Wrk.class.getName()).log(Level.SEVERE, null, b);</w:t>
      </w:r>
    </w:p>
    <w:p w14:paraId="3C4C9BED" w14:textId="77777777" w:rsidR="009247D8" w:rsidRDefault="009247D8" w:rsidP="009247D8">
      <w:pPr>
        <w:pStyle w:val="PCode"/>
      </w:pPr>
      <w:r>
        <w:t xml:space="preserve">        } catch (ClassNotFoundException ex) {</w:t>
      </w:r>
    </w:p>
    <w:p w14:paraId="6206A36B" w14:textId="77777777" w:rsidR="009247D8" w:rsidRDefault="009247D8" w:rsidP="009247D8">
      <w:pPr>
        <w:pStyle w:val="PCode"/>
      </w:pPr>
      <w:r>
        <w:t xml:space="preserve">            Logger.getLogger(Wrk.class.getName()).log(Level.SEVERE, null, ex);</w:t>
      </w:r>
    </w:p>
    <w:p w14:paraId="33B83549" w14:textId="77777777" w:rsidR="009247D8" w:rsidRDefault="009247D8" w:rsidP="009247D8">
      <w:pPr>
        <w:pStyle w:val="PCode"/>
      </w:pPr>
      <w:r>
        <w:t xml:space="preserve">        }</w:t>
      </w:r>
    </w:p>
    <w:p w14:paraId="3CE0FD33" w14:textId="77777777" w:rsidR="009247D8" w:rsidRDefault="009247D8" w:rsidP="009247D8">
      <w:pPr>
        <w:pStyle w:val="PCode"/>
      </w:pPr>
      <w:r>
        <w:t xml:space="preserve">        //Si la connexion s'est bien passée, on renvoie "true", sinon "false".</w:t>
      </w:r>
    </w:p>
    <w:p w14:paraId="1E5E528A" w14:textId="77777777" w:rsidR="009247D8" w:rsidRDefault="009247D8" w:rsidP="009247D8">
      <w:pPr>
        <w:pStyle w:val="PCode"/>
      </w:pPr>
      <w:r>
        <w:t xml:space="preserve">        return ok;</w:t>
      </w:r>
    </w:p>
    <w:p w14:paraId="239136C6" w14:textId="77777777" w:rsidR="009247D8" w:rsidRDefault="009247D8" w:rsidP="009247D8">
      <w:pPr>
        <w:pStyle w:val="PCode"/>
      </w:pPr>
      <w:r>
        <w:t xml:space="preserve">    }</w:t>
      </w:r>
    </w:p>
    <w:p w14:paraId="14EF1E14" w14:textId="77777777" w:rsidR="009247D8" w:rsidRDefault="009247D8" w:rsidP="009247D8">
      <w:pPr>
        <w:pStyle w:val="PCode"/>
      </w:pPr>
    </w:p>
    <w:p w14:paraId="34619811" w14:textId="77777777" w:rsidR="009247D8" w:rsidRDefault="009247D8" w:rsidP="009247D8">
      <w:pPr>
        <w:pStyle w:val="PCode"/>
      </w:pPr>
      <w:r>
        <w:t xml:space="preserve">    private boolean dbDisconnect() {</w:t>
      </w:r>
    </w:p>
    <w:p w14:paraId="1F13A3DD" w14:textId="77777777" w:rsidR="009247D8" w:rsidRDefault="009247D8" w:rsidP="009247D8">
      <w:pPr>
        <w:pStyle w:val="PCode"/>
      </w:pPr>
      <w:r>
        <w:t xml:space="preserve">        boolean ok = false;</w:t>
      </w:r>
    </w:p>
    <w:p w14:paraId="4F820709" w14:textId="77777777" w:rsidR="009247D8" w:rsidRDefault="009247D8" w:rsidP="009247D8">
      <w:pPr>
        <w:pStyle w:val="PCode"/>
      </w:pPr>
      <w:r>
        <w:t xml:space="preserve">        // On vérifie si une connexion est toujours présente (donc pas nulle)</w:t>
      </w:r>
    </w:p>
    <w:p w14:paraId="4A54D57C" w14:textId="77777777" w:rsidR="009247D8" w:rsidRDefault="009247D8" w:rsidP="009247D8">
      <w:pPr>
        <w:pStyle w:val="PCode"/>
      </w:pPr>
      <w:r>
        <w:t xml:space="preserve">        if (jdbcConnection != null) {</w:t>
      </w:r>
    </w:p>
    <w:p w14:paraId="338EE17F" w14:textId="77777777" w:rsidR="009247D8" w:rsidRDefault="009247D8" w:rsidP="009247D8">
      <w:pPr>
        <w:pStyle w:val="PCode"/>
      </w:pPr>
      <w:r>
        <w:t xml:space="preserve">            try {</w:t>
      </w:r>
    </w:p>
    <w:p w14:paraId="0B6D8AC0" w14:textId="77777777" w:rsidR="009247D8" w:rsidRDefault="009247D8" w:rsidP="009247D8">
      <w:pPr>
        <w:pStyle w:val="PCode"/>
      </w:pPr>
      <w:r>
        <w:t xml:space="preserve">                // On essaie de fermer la connexion, puis "vide" la variable.</w:t>
      </w:r>
    </w:p>
    <w:p w14:paraId="0470916A" w14:textId="77777777" w:rsidR="009247D8" w:rsidRDefault="009247D8" w:rsidP="009247D8">
      <w:pPr>
        <w:pStyle w:val="PCode"/>
      </w:pPr>
      <w:r>
        <w:t xml:space="preserve">                jdbcConnection.close();</w:t>
      </w:r>
    </w:p>
    <w:p w14:paraId="6D8742AE" w14:textId="77777777" w:rsidR="009247D8" w:rsidRDefault="009247D8" w:rsidP="009247D8">
      <w:pPr>
        <w:pStyle w:val="PCode"/>
      </w:pPr>
      <w:r>
        <w:t xml:space="preserve">                jdbcConnection = null;</w:t>
      </w:r>
    </w:p>
    <w:p w14:paraId="79160FBC" w14:textId="77777777" w:rsidR="009247D8" w:rsidRDefault="009247D8" w:rsidP="009247D8">
      <w:pPr>
        <w:pStyle w:val="PCode"/>
      </w:pPr>
      <w:r>
        <w:t xml:space="preserve">                ok = true;</w:t>
      </w:r>
    </w:p>
    <w:p w14:paraId="5E668952" w14:textId="77777777" w:rsidR="009247D8" w:rsidRDefault="009247D8" w:rsidP="009247D8">
      <w:pPr>
        <w:pStyle w:val="PCode"/>
      </w:pPr>
      <w:r>
        <w:t xml:space="preserve">            } catch (SQLException ex) {</w:t>
      </w:r>
    </w:p>
    <w:p w14:paraId="1EAEE988" w14:textId="77777777" w:rsidR="009247D8" w:rsidRDefault="009247D8" w:rsidP="009247D8">
      <w:pPr>
        <w:pStyle w:val="PCode"/>
      </w:pPr>
      <w:r>
        <w:t xml:space="preserve">                Logger.getLogger(Wrk.class.getName()).log(Level.SEVERE, null, ex);</w:t>
      </w:r>
    </w:p>
    <w:p w14:paraId="3741B89C" w14:textId="77777777" w:rsidR="009247D8" w:rsidRDefault="009247D8" w:rsidP="009247D8">
      <w:pPr>
        <w:pStyle w:val="PCode"/>
      </w:pPr>
      <w:r>
        <w:t xml:space="preserve">            }</w:t>
      </w:r>
    </w:p>
    <w:p w14:paraId="6F5406F8" w14:textId="77777777" w:rsidR="009247D8" w:rsidRDefault="009247D8" w:rsidP="009247D8">
      <w:pPr>
        <w:pStyle w:val="PCode"/>
      </w:pPr>
      <w:r>
        <w:t xml:space="preserve">        }</w:t>
      </w:r>
    </w:p>
    <w:p w14:paraId="059C512F" w14:textId="77777777" w:rsidR="009247D8" w:rsidRDefault="009247D8" w:rsidP="009247D8">
      <w:pPr>
        <w:pStyle w:val="PCode"/>
      </w:pPr>
      <w:r>
        <w:t xml:space="preserve">        return ok;</w:t>
      </w:r>
    </w:p>
    <w:p w14:paraId="58E31991" w14:textId="77777777" w:rsidR="009247D8" w:rsidRDefault="009247D8" w:rsidP="009247D8">
      <w:pPr>
        <w:pStyle w:val="PCode"/>
      </w:pPr>
      <w:r>
        <w:t xml:space="preserve">    }</w:t>
      </w:r>
    </w:p>
    <w:p w14:paraId="1B58B0EF" w14:textId="77777777" w:rsidR="009247D8" w:rsidRDefault="009247D8" w:rsidP="009247D8">
      <w:pPr>
        <w:pStyle w:val="PCode"/>
      </w:pPr>
    </w:p>
    <w:p w14:paraId="348891D3" w14:textId="77777777" w:rsidR="009247D8" w:rsidRDefault="009247D8" w:rsidP="009247D8">
      <w:pPr>
        <w:pStyle w:val="PCode"/>
      </w:pPr>
      <w:r>
        <w:t xml:space="preserve">    public ArrayList&lt;String&gt; getUser(int PK) {</w:t>
      </w:r>
    </w:p>
    <w:p w14:paraId="764F0CB0" w14:textId="77777777" w:rsidR="009247D8" w:rsidRDefault="009247D8" w:rsidP="009247D8">
      <w:pPr>
        <w:pStyle w:val="PCode"/>
      </w:pPr>
      <w:r>
        <w:t xml:space="preserve">        ArrayList&lt;String&gt; lstUser = null;</w:t>
      </w:r>
    </w:p>
    <w:p w14:paraId="51A6AF40" w14:textId="77777777" w:rsidR="009247D8" w:rsidRDefault="009247D8" w:rsidP="009247D8">
      <w:pPr>
        <w:pStyle w:val="PCode"/>
      </w:pPr>
      <w:r>
        <w:t xml:space="preserve">        boolean result = dbConnect();</w:t>
      </w:r>
    </w:p>
    <w:p w14:paraId="029E1913" w14:textId="77777777" w:rsidR="009247D8" w:rsidRDefault="009247D8" w:rsidP="009247D8">
      <w:pPr>
        <w:pStyle w:val="PCode"/>
      </w:pPr>
      <w:r>
        <w:t xml:space="preserve">        if (result) {</w:t>
      </w:r>
    </w:p>
    <w:p w14:paraId="063493D2" w14:textId="77777777" w:rsidR="009247D8" w:rsidRDefault="009247D8" w:rsidP="009247D8">
      <w:pPr>
        <w:pStyle w:val="PCode"/>
      </w:pPr>
      <w:r>
        <w:t xml:space="preserve">            System.out.println("connection ok");</w:t>
      </w:r>
    </w:p>
    <w:p w14:paraId="2A178F52" w14:textId="77777777" w:rsidR="009247D8" w:rsidRDefault="009247D8" w:rsidP="009247D8">
      <w:pPr>
        <w:pStyle w:val="PCode"/>
      </w:pPr>
      <w:r>
        <w:t xml:space="preserve">            PreparedStatement ps = null;</w:t>
      </w:r>
    </w:p>
    <w:p w14:paraId="64E217D1" w14:textId="77777777" w:rsidR="009247D8" w:rsidRDefault="009247D8" w:rsidP="009247D8">
      <w:pPr>
        <w:pStyle w:val="PCode"/>
      </w:pPr>
      <w:r>
        <w:t xml:space="preserve">            String user = "";</w:t>
      </w:r>
    </w:p>
    <w:p w14:paraId="50B8921E" w14:textId="77777777" w:rsidR="009247D8" w:rsidRDefault="009247D8" w:rsidP="009247D8">
      <w:pPr>
        <w:pStyle w:val="PCode"/>
      </w:pPr>
      <w:r>
        <w:t xml:space="preserve">            lstUser = new ArrayList&lt;String&gt;();</w:t>
      </w:r>
    </w:p>
    <w:p w14:paraId="53CA5B52" w14:textId="77777777" w:rsidR="009247D8" w:rsidRDefault="009247D8" w:rsidP="009247D8">
      <w:pPr>
        <w:pStyle w:val="PCode"/>
      </w:pPr>
      <w:r>
        <w:t xml:space="preserve">            try {</w:t>
      </w:r>
    </w:p>
    <w:p w14:paraId="151E2B23" w14:textId="77777777" w:rsidR="009247D8" w:rsidRDefault="009247D8" w:rsidP="009247D8">
      <w:pPr>
        <w:pStyle w:val="PCode"/>
      </w:pPr>
      <w:r>
        <w:t xml:space="preserve">                ps = jdbcConnection.prepareStatement("SELECT * FROM t_user where PK_User = " + PK + ";");</w:t>
      </w:r>
    </w:p>
    <w:p w14:paraId="4169A918" w14:textId="77777777" w:rsidR="009247D8" w:rsidRDefault="009247D8" w:rsidP="009247D8">
      <w:pPr>
        <w:pStyle w:val="PCode"/>
      </w:pPr>
      <w:r>
        <w:t xml:space="preserve">                ResultSet rs = ps.executeQuery();</w:t>
      </w:r>
    </w:p>
    <w:p w14:paraId="0D88CD39" w14:textId="77777777" w:rsidR="009247D8" w:rsidRPr="009247D8" w:rsidRDefault="009247D8" w:rsidP="009247D8">
      <w:pPr>
        <w:pStyle w:val="PCode"/>
        <w:rPr>
          <w:lang w:val="de-CH"/>
        </w:rPr>
      </w:pPr>
      <w:r>
        <w:t xml:space="preserve">                </w:t>
      </w:r>
      <w:r w:rsidRPr="009247D8">
        <w:rPr>
          <w:lang w:val="de-CH"/>
        </w:rPr>
        <w:t>while (rs.next()) {</w:t>
      </w:r>
    </w:p>
    <w:p w14:paraId="5435AC78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            user = (String) rs.getString(1);</w:t>
      </w:r>
    </w:p>
    <w:p w14:paraId="2A264A3E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            user += "," + (String) rs.getString(2);</w:t>
      </w:r>
    </w:p>
    <w:p w14:paraId="19FAED6A" w14:textId="77777777" w:rsidR="009247D8" w:rsidRPr="009247D8" w:rsidRDefault="009247D8" w:rsidP="009247D8">
      <w:pPr>
        <w:pStyle w:val="PCode"/>
        <w:rPr>
          <w:lang w:val="de-CH"/>
        </w:rPr>
      </w:pPr>
    </w:p>
    <w:p w14:paraId="4A72BA86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            lstUser.add(user);</w:t>
      </w:r>
    </w:p>
    <w:p w14:paraId="2E6A774E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        }</w:t>
      </w:r>
    </w:p>
    <w:p w14:paraId="456FAFE5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        rs.close();</w:t>
      </w:r>
    </w:p>
    <w:p w14:paraId="68BBC5BF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        result = true;</w:t>
      </w:r>
    </w:p>
    <w:p w14:paraId="069E1D43" w14:textId="77777777" w:rsidR="009247D8" w:rsidRPr="009247D8" w:rsidRDefault="009247D8" w:rsidP="009247D8">
      <w:pPr>
        <w:pStyle w:val="PCode"/>
        <w:rPr>
          <w:lang w:val="de-CH"/>
        </w:rPr>
      </w:pPr>
      <w:r w:rsidRPr="009247D8">
        <w:rPr>
          <w:lang w:val="de-CH"/>
        </w:rPr>
        <w:t xml:space="preserve">                System.out.println("OK");</w:t>
      </w:r>
    </w:p>
    <w:p w14:paraId="7AD543E4" w14:textId="77777777" w:rsidR="009247D8" w:rsidRDefault="009247D8" w:rsidP="009247D8">
      <w:pPr>
        <w:pStyle w:val="PCode"/>
      </w:pPr>
      <w:r w:rsidRPr="009247D8">
        <w:rPr>
          <w:lang w:val="de-CH"/>
        </w:rPr>
        <w:t xml:space="preserve">            </w:t>
      </w:r>
      <w:r>
        <w:t>} catch (Exception ex) {</w:t>
      </w:r>
    </w:p>
    <w:p w14:paraId="629A76A4" w14:textId="77777777" w:rsidR="009247D8" w:rsidRDefault="009247D8" w:rsidP="009247D8">
      <w:pPr>
        <w:pStyle w:val="PCode"/>
      </w:pPr>
      <w:r>
        <w:t xml:space="preserve">                System.out.println(ex.getMessage());</w:t>
      </w:r>
    </w:p>
    <w:p w14:paraId="5AC6524F" w14:textId="77777777" w:rsidR="009247D8" w:rsidRDefault="009247D8" w:rsidP="009247D8">
      <w:pPr>
        <w:pStyle w:val="PCode"/>
      </w:pPr>
      <w:r>
        <w:t xml:space="preserve">            }</w:t>
      </w:r>
    </w:p>
    <w:p w14:paraId="05508DA6" w14:textId="77777777" w:rsidR="009247D8" w:rsidRDefault="009247D8" w:rsidP="009247D8">
      <w:pPr>
        <w:pStyle w:val="PCode"/>
      </w:pPr>
    </w:p>
    <w:p w14:paraId="7E56D0D3" w14:textId="77777777" w:rsidR="009247D8" w:rsidRDefault="009247D8" w:rsidP="009247D8">
      <w:pPr>
        <w:pStyle w:val="PCode"/>
      </w:pPr>
      <w:r>
        <w:t xml:space="preserve">            if (result) {</w:t>
      </w:r>
    </w:p>
    <w:p w14:paraId="63961F58" w14:textId="77777777" w:rsidR="009247D8" w:rsidRDefault="009247D8" w:rsidP="009247D8">
      <w:pPr>
        <w:pStyle w:val="PCode"/>
      </w:pPr>
      <w:r>
        <w:t xml:space="preserve">                result = dbDisconnect();</w:t>
      </w:r>
    </w:p>
    <w:p w14:paraId="113D5401" w14:textId="77777777" w:rsidR="009247D8" w:rsidRDefault="009247D8" w:rsidP="009247D8">
      <w:pPr>
        <w:pStyle w:val="PCode"/>
      </w:pPr>
      <w:r>
        <w:t xml:space="preserve">            }</w:t>
      </w:r>
    </w:p>
    <w:p w14:paraId="78CC6674" w14:textId="77777777" w:rsidR="009247D8" w:rsidRDefault="009247D8" w:rsidP="009247D8">
      <w:pPr>
        <w:pStyle w:val="PCode"/>
      </w:pPr>
      <w:r>
        <w:t xml:space="preserve">        }</w:t>
      </w:r>
    </w:p>
    <w:p w14:paraId="548363E7" w14:textId="77777777" w:rsidR="009247D8" w:rsidRDefault="009247D8" w:rsidP="009247D8">
      <w:pPr>
        <w:pStyle w:val="PCode"/>
      </w:pPr>
      <w:r>
        <w:t xml:space="preserve">        return lstUser;</w:t>
      </w:r>
    </w:p>
    <w:p w14:paraId="4F9C872F" w14:textId="77777777" w:rsidR="009247D8" w:rsidRDefault="009247D8" w:rsidP="009247D8">
      <w:pPr>
        <w:pStyle w:val="PCode"/>
      </w:pPr>
      <w:r>
        <w:t xml:space="preserve">    }</w:t>
      </w:r>
    </w:p>
    <w:p w14:paraId="42FAEFFD" w14:textId="77777777" w:rsidR="009247D8" w:rsidRDefault="009247D8" w:rsidP="009247D8">
      <w:pPr>
        <w:pStyle w:val="PCode"/>
      </w:pPr>
    </w:p>
    <w:p w14:paraId="2FD5958D" w14:textId="77777777" w:rsidR="009247D8" w:rsidRDefault="009247D8" w:rsidP="009247D8">
      <w:pPr>
        <w:pStyle w:val="PCode"/>
      </w:pPr>
      <w:r>
        <w:t xml:space="preserve">    public boolean checkLogin(String username, String password) {</w:t>
      </w:r>
    </w:p>
    <w:p w14:paraId="2FD7177E" w14:textId="77777777" w:rsidR="009247D8" w:rsidRDefault="009247D8" w:rsidP="009247D8">
      <w:pPr>
        <w:pStyle w:val="PCode"/>
      </w:pPr>
      <w:r>
        <w:t xml:space="preserve">        boolean success = false;</w:t>
      </w:r>
    </w:p>
    <w:p w14:paraId="69AD0B5F" w14:textId="77777777" w:rsidR="009247D8" w:rsidRDefault="009247D8" w:rsidP="009247D8">
      <w:pPr>
        <w:pStyle w:val="PCode"/>
      </w:pPr>
      <w:r>
        <w:t xml:space="preserve">        boolean result = dbConnect();</w:t>
      </w:r>
    </w:p>
    <w:p w14:paraId="2E9A2A1B" w14:textId="77777777" w:rsidR="009247D8" w:rsidRDefault="009247D8" w:rsidP="009247D8">
      <w:pPr>
        <w:pStyle w:val="PCode"/>
      </w:pPr>
      <w:r>
        <w:t xml:space="preserve">        if (result) {</w:t>
      </w:r>
    </w:p>
    <w:p w14:paraId="6B4E2B8B" w14:textId="77777777" w:rsidR="009247D8" w:rsidRDefault="009247D8" w:rsidP="009247D8">
      <w:pPr>
        <w:pStyle w:val="PCode"/>
      </w:pPr>
      <w:r>
        <w:t xml:space="preserve">            try {</w:t>
      </w:r>
    </w:p>
    <w:p w14:paraId="30E95641" w14:textId="77777777" w:rsidR="009247D8" w:rsidRDefault="009247D8" w:rsidP="009247D8">
      <w:pPr>
        <w:pStyle w:val="PCode"/>
      </w:pPr>
      <w:r>
        <w:t xml:space="preserve">                PreparedStatement ps = jdbcConnection.prepareStatement("SELECT * FROM t_user WHERE Username = ?");</w:t>
      </w:r>
    </w:p>
    <w:p w14:paraId="029EBEAE" w14:textId="77777777" w:rsidR="009247D8" w:rsidRDefault="009247D8" w:rsidP="009247D8">
      <w:pPr>
        <w:pStyle w:val="PCode"/>
      </w:pPr>
      <w:r>
        <w:t xml:space="preserve">                ps.setString(1, username);</w:t>
      </w:r>
    </w:p>
    <w:p w14:paraId="1F05BC21" w14:textId="77777777" w:rsidR="009247D8" w:rsidRDefault="009247D8" w:rsidP="009247D8">
      <w:pPr>
        <w:pStyle w:val="PCode"/>
      </w:pPr>
      <w:r>
        <w:t xml:space="preserve">                ResultSet rs = ps.executeQuery();</w:t>
      </w:r>
    </w:p>
    <w:p w14:paraId="3A0F0A32" w14:textId="77777777" w:rsidR="009247D8" w:rsidRDefault="009247D8" w:rsidP="009247D8">
      <w:pPr>
        <w:pStyle w:val="PCode"/>
      </w:pPr>
      <w:r>
        <w:t xml:space="preserve">                while (rs.next()) {</w:t>
      </w:r>
    </w:p>
    <w:p w14:paraId="6E06E03A" w14:textId="77777777" w:rsidR="009247D8" w:rsidRPr="009247D8" w:rsidRDefault="009247D8" w:rsidP="009247D8">
      <w:pPr>
        <w:pStyle w:val="PCode"/>
        <w:rPr>
          <w:lang w:val="de-CH"/>
        </w:rPr>
      </w:pPr>
      <w:r>
        <w:t xml:space="preserve">                    </w:t>
      </w:r>
      <w:r w:rsidRPr="009247D8">
        <w:rPr>
          <w:lang w:val="de-CH"/>
        </w:rPr>
        <w:t>String hashedPassword = rs.getString("Password").toUpperCase();</w:t>
      </w:r>
    </w:p>
    <w:p w14:paraId="18D4F687" w14:textId="77777777" w:rsidR="009247D8" w:rsidRDefault="009247D8" w:rsidP="009247D8">
      <w:pPr>
        <w:pStyle w:val="PCode"/>
      </w:pPr>
      <w:r w:rsidRPr="009247D8">
        <w:rPr>
          <w:lang w:val="de-CH"/>
        </w:rPr>
        <w:t xml:space="preserve">                    </w:t>
      </w:r>
      <w:r>
        <w:t>// On calcule le hash SHA256 du mot de passe fourni par l'utilisateur</w:t>
      </w:r>
    </w:p>
    <w:p w14:paraId="3D024A6C" w14:textId="77777777" w:rsidR="009247D8" w:rsidRDefault="009247D8" w:rsidP="009247D8">
      <w:pPr>
        <w:pStyle w:val="PCode"/>
      </w:pPr>
      <w:r>
        <w:t xml:space="preserve">                    String inputHash = Hashing.sha256().hashString(password, StandardCharsets.UTF_8).toString().toUpperCase();</w:t>
      </w:r>
    </w:p>
    <w:p w14:paraId="1BEDDF9D" w14:textId="77777777" w:rsidR="009247D8" w:rsidRDefault="009247D8" w:rsidP="009247D8">
      <w:pPr>
        <w:pStyle w:val="PCode"/>
      </w:pPr>
      <w:r>
        <w:t xml:space="preserve">                    if (hashedPassword.equals(inputHash)) {</w:t>
      </w:r>
    </w:p>
    <w:p w14:paraId="0FA83D5D" w14:textId="77777777" w:rsidR="009247D8" w:rsidRDefault="009247D8" w:rsidP="009247D8">
      <w:pPr>
        <w:pStyle w:val="PCode"/>
      </w:pPr>
      <w:r>
        <w:t xml:space="preserve">                        // Si les mots de passe correspondent, la connexion est réussie</w:t>
      </w:r>
    </w:p>
    <w:p w14:paraId="4446DC85" w14:textId="77777777" w:rsidR="009247D8" w:rsidRDefault="009247D8" w:rsidP="009247D8">
      <w:pPr>
        <w:pStyle w:val="PCode"/>
      </w:pPr>
      <w:r>
        <w:t xml:space="preserve">                        success = true;</w:t>
      </w:r>
    </w:p>
    <w:p w14:paraId="6D86BBF2" w14:textId="77777777" w:rsidR="009247D8" w:rsidRDefault="009247D8" w:rsidP="009247D8">
      <w:pPr>
        <w:pStyle w:val="PCode"/>
      </w:pPr>
      <w:r>
        <w:t xml:space="preserve">                    }</w:t>
      </w:r>
    </w:p>
    <w:p w14:paraId="64E526C0" w14:textId="77777777" w:rsidR="009247D8" w:rsidRDefault="009247D8" w:rsidP="009247D8">
      <w:pPr>
        <w:pStyle w:val="PCode"/>
      </w:pPr>
      <w:r>
        <w:t xml:space="preserve">                }</w:t>
      </w:r>
    </w:p>
    <w:p w14:paraId="460C8D0F" w14:textId="77777777" w:rsidR="009247D8" w:rsidRDefault="009247D8" w:rsidP="009247D8">
      <w:pPr>
        <w:pStyle w:val="PCode"/>
      </w:pPr>
      <w:r>
        <w:t xml:space="preserve">                rs.close();</w:t>
      </w:r>
    </w:p>
    <w:p w14:paraId="6A8C5535" w14:textId="77777777" w:rsidR="009247D8" w:rsidRDefault="009247D8" w:rsidP="009247D8">
      <w:pPr>
        <w:pStyle w:val="PCode"/>
      </w:pPr>
      <w:r>
        <w:t xml:space="preserve">            } catch (SQLException ex) {</w:t>
      </w:r>
    </w:p>
    <w:p w14:paraId="24ADCD83" w14:textId="77777777" w:rsidR="009247D8" w:rsidRDefault="009247D8" w:rsidP="009247D8">
      <w:pPr>
        <w:pStyle w:val="PCode"/>
      </w:pPr>
      <w:r>
        <w:t xml:space="preserve">                Logger.getLogger(Wrk.class.getName()).log(Level.SEVERE, null, ex);</w:t>
      </w:r>
    </w:p>
    <w:p w14:paraId="3AB1ECB6" w14:textId="77777777" w:rsidR="009247D8" w:rsidRDefault="009247D8" w:rsidP="009247D8">
      <w:pPr>
        <w:pStyle w:val="PCode"/>
      </w:pPr>
      <w:r>
        <w:t xml:space="preserve">            } finally {</w:t>
      </w:r>
    </w:p>
    <w:p w14:paraId="56D2DEF4" w14:textId="77777777" w:rsidR="009247D8" w:rsidRDefault="009247D8" w:rsidP="009247D8">
      <w:pPr>
        <w:pStyle w:val="PCode"/>
      </w:pPr>
      <w:r>
        <w:t xml:space="preserve">                result = dbDisconnect();</w:t>
      </w:r>
    </w:p>
    <w:p w14:paraId="72C01280" w14:textId="77777777" w:rsidR="009247D8" w:rsidRDefault="009247D8" w:rsidP="009247D8">
      <w:pPr>
        <w:pStyle w:val="PCode"/>
      </w:pPr>
      <w:r>
        <w:t xml:space="preserve">            }</w:t>
      </w:r>
    </w:p>
    <w:p w14:paraId="4D92ACDD" w14:textId="77777777" w:rsidR="009247D8" w:rsidRDefault="009247D8" w:rsidP="009247D8">
      <w:pPr>
        <w:pStyle w:val="PCode"/>
      </w:pPr>
      <w:r>
        <w:t xml:space="preserve">        }</w:t>
      </w:r>
    </w:p>
    <w:p w14:paraId="0EFE7793" w14:textId="77777777" w:rsidR="009247D8" w:rsidRDefault="009247D8" w:rsidP="009247D8">
      <w:pPr>
        <w:pStyle w:val="PCode"/>
      </w:pPr>
      <w:r>
        <w:t xml:space="preserve">        return success;</w:t>
      </w:r>
    </w:p>
    <w:p w14:paraId="533DFB59" w14:textId="77777777" w:rsidR="009247D8" w:rsidRDefault="009247D8" w:rsidP="009247D8">
      <w:pPr>
        <w:pStyle w:val="PCode"/>
      </w:pPr>
      <w:r>
        <w:t xml:space="preserve">    }</w:t>
      </w:r>
    </w:p>
    <w:p w14:paraId="0BE060F9" w14:textId="77777777" w:rsidR="009247D8" w:rsidRDefault="009247D8" w:rsidP="009247D8">
      <w:pPr>
        <w:pStyle w:val="PCode"/>
      </w:pPr>
    </w:p>
    <w:p w14:paraId="571D7D04" w14:textId="1E8B3582" w:rsidR="009247D8" w:rsidRDefault="009247D8" w:rsidP="009247D8">
      <w:pPr>
        <w:pStyle w:val="PCode"/>
      </w:pPr>
      <w:r>
        <w:t>}</w:t>
      </w:r>
    </w:p>
    <w:p w14:paraId="1C42BDB8" w14:textId="49FDFC4D" w:rsidR="00FD6AC3" w:rsidRDefault="00FD6AC3" w:rsidP="00FD6AC3">
      <w:pPr>
        <w:pStyle w:val="Titre2"/>
      </w:pPr>
      <w:bookmarkStart w:id="23" w:name="_Toc133567987"/>
      <w:r>
        <w:t xml:space="preserve">Service Rest </w:t>
      </w:r>
      <w:r>
        <w:t>2</w:t>
      </w:r>
      <w:bookmarkEnd w:id="23"/>
    </w:p>
    <w:p w14:paraId="5D907851" w14:textId="2FC4EEC4" w:rsidR="00FD6AC3" w:rsidRDefault="00FD6AC3" w:rsidP="00FD6AC3">
      <w:pPr>
        <w:pStyle w:val="Titre3"/>
      </w:pPr>
      <w:bookmarkStart w:id="24" w:name="_Toc133567988"/>
      <w:r>
        <w:t>Rest</w:t>
      </w:r>
      <w:bookmarkEnd w:id="24"/>
    </w:p>
    <w:p w14:paraId="3108920C" w14:textId="77777777" w:rsidR="00FD6AC3" w:rsidRPr="00FD6AC3" w:rsidRDefault="00FD6AC3" w:rsidP="00FD6AC3">
      <w:pPr>
        <w:rPr>
          <w:lang w:eastAsia="fr-FR"/>
        </w:rPr>
      </w:pPr>
    </w:p>
    <w:p w14:paraId="39D269BE" w14:textId="30D79CB8" w:rsidR="00FD6AC3" w:rsidRDefault="00FD6AC3" w:rsidP="00FD6AC3">
      <w:pPr>
        <w:pStyle w:val="Titre3"/>
      </w:pPr>
      <w:bookmarkStart w:id="25" w:name="_Toc133567989"/>
      <w:r>
        <w:t>Wrk</w:t>
      </w:r>
      <w:bookmarkEnd w:id="25"/>
    </w:p>
    <w:p w14:paraId="5AA407D3" w14:textId="77777777" w:rsidR="00FD6AC3" w:rsidRPr="00FD6AC3" w:rsidRDefault="00FD6AC3" w:rsidP="00FD6AC3">
      <w:pPr>
        <w:rPr>
          <w:lang w:eastAsia="fr-FR"/>
        </w:rPr>
      </w:pPr>
    </w:p>
    <w:p w14:paraId="25B804F7" w14:textId="231F107A" w:rsidR="00AF30B8" w:rsidRPr="00E30329" w:rsidRDefault="00AF30B8" w:rsidP="00AF30B8">
      <w:pPr>
        <w:pStyle w:val="Titre1"/>
        <w:rPr>
          <w:rFonts w:ascii="Calibri" w:hAnsi="Calibri"/>
          <w:noProof/>
          <w:sz w:val="22"/>
          <w:szCs w:val="22"/>
          <w:lang w:val="fr-CH" w:eastAsia="it-IT"/>
        </w:rPr>
      </w:pPr>
      <w:bookmarkStart w:id="26" w:name="_Toc133567990"/>
      <w:r>
        <w:rPr>
          <w:noProof/>
        </w:rPr>
        <w:t>Hébergement</w:t>
      </w:r>
      <w:bookmarkEnd w:id="26"/>
    </w:p>
    <w:p w14:paraId="1FA333C0" w14:textId="0F5C1398" w:rsidR="00AF30B8" w:rsidRPr="00E30329" w:rsidRDefault="00AF30B8" w:rsidP="00AF30B8">
      <w:pPr>
        <w:pStyle w:val="Titre1"/>
        <w:rPr>
          <w:rFonts w:ascii="Calibri" w:hAnsi="Calibri"/>
          <w:noProof/>
          <w:sz w:val="22"/>
          <w:szCs w:val="22"/>
          <w:lang w:val="fr-CH" w:eastAsia="it-IT"/>
        </w:rPr>
      </w:pPr>
      <w:bookmarkStart w:id="27" w:name="_Toc133567991"/>
      <w:r>
        <w:rPr>
          <w:noProof/>
        </w:rPr>
        <w:t>Installation du projet complet avec les 5 applications</w:t>
      </w:r>
      <w:bookmarkEnd w:id="27"/>
    </w:p>
    <w:p w14:paraId="5305132F" w14:textId="2C556BAC" w:rsidR="00AF30B8" w:rsidRPr="00E30329" w:rsidRDefault="00AF30B8" w:rsidP="00AF30B8">
      <w:pPr>
        <w:pStyle w:val="Titre1"/>
        <w:rPr>
          <w:rFonts w:ascii="Calibri" w:hAnsi="Calibri"/>
          <w:noProof/>
          <w:sz w:val="22"/>
          <w:szCs w:val="22"/>
          <w:lang w:val="fr-CH" w:eastAsia="it-IT"/>
        </w:rPr>
      </w:pPr>
      <w:bookmarkStart w:id="28" w:name="_Toc133567992"/>
      <w:r>
        <w:rPr>
          <w:noProof/>
        </w:rPr>
        <w:t>Outils, langages (versions, définitions, installations)</w:t>
      </w:r>
      <w:bookmarkEnd w:id="28"/>
    </w:p>
    <w:p w14:paraId="04BDC207" w14:textId="77E5D031" w:rsidR="00AF30B8" w:rsidRDefault="00AF30B8" w:rsidP="00AF30B8">
      <w:pPr>
        <w:pStyle w:val="Titre1"/>
        <w:rPr>
          <w:noProof/>
        </w:rPr>
      </w:pPr>
      <w:bookmarkStart w:id="29" w:name="_Toc133567993"/>
      <w:r>
        <w:rPr>
          <w:noProof/>
        </w:rPr>
        <w:t>Tests de fonctionnement du projet</w:t>
      </w:r>
      <w:bookmarkEnd w:id="29"/>
    </w:p>
    <w:p w14:paraId="4670CD07" w14:textId="4A8A13FF" w:rsidR="00877784" w:rsidRDefault="00877784" w:rsidP="00877784">
      <w:pPr>
        <w:pStyle w:val="Titre2"/>
      </w:pPr>
      <w:bookmarkStart w:id="30" w:name="_Toc133567994"/>
      <w:r>
        <w:t>Service Rest 1</w:t>
      </w:r>
      <w:bookmarkEnd w:id="30"/>
    </w:p>
    <w:p w14:paraId="2E2DF4C8" w14:textId="320F293F" w:rsidR="00877784" w:rsidRDefault="00877784" w:rsidP="00877784">
      <w:pPr>
        <w:pStyle w:val="Titre3"/>
      </w:pPr>
      <w:bookmarkStart w:id="31" w:name="_Toc133567995"/>
      <w:r>
        <w:t>GetUser</w:t>
      </w:r>
      <w:bookmarkEnd w:id="31"/>
    </w:p>
    <w:p w14:paraId="0AAE24B7" w14:textId="7BE02D96" w:rsidR="00877784" w:rsidRPr="00877784" w:rsidRDefault="00E032B4" w:rsidP="00877784">
      <w:pPr>
        <w:rPr>
          <w:lang w:eastAsia="fr-FR"/>
        </w:rPr>
      </w:pPr>
      <w:r>
        <w:rPr>
          <w:noProof/>
        </w:rPr>
        <w:drawing>
          <wp:inline distT="0" distB="0" distL="0" distR="0" wp14:anchorId="6241C395" wp14:editId="615778B4">
            <wp:extent cx="4524375" cy="5051106"/>
            <wp:effectExtent l="0" t="0" r="0" b="0"/>
            <wp:docPr id="10" name="Image 10" descr="Une image contenant texte, écran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écran, capture d’écran, noir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50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393A" w14:textId="55C33741" w:rsidR="00877784" w:rsidRDefault="00877784" w:rsidP="00877784">
      <w:pPr>
        <w:pStyle w:val="Titre3"/>
      </w:pPr>
      <w:bookmarkStart w:id="32" w:name="_Toc133567996"/>
      <w:r>
        <w:t>Login</w:t>
      </w:r>
      <w:bookmarkEnd w:id="32"/>
    </w:p>
    <w:p w14:paraId="3D2B89FC" w14:textId="3E0C37B0" w:rsidR="00877784" w:rsidRPr="00877784" w:rsidRDefault="00E032B4" w:rsidP="00877784">
      <w:pPr>
        <w:rPr>
          <w:lang w:eastAsia="fr-FR"/>
        </w:rPr>
      </w:pPr>
      <w:r>
        <w:rPr>
          <w:noProof/>
        </w:rPr>
        <w:drawing>
          <wp:inline distT="0" distB="0" distL="0" distR="0" wp14:anchorId="75C11EBF" wp14:editId="7D79C774">
            <wp:extent cx="5939790" cy="5380355"/>
            <wp:effectExtent l="0" t="0" r="3810" b="0"/>
            <wp:docPr id="11" name="Image 11" descr="Une image contenant texte, écran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écran, capture d’écran, noir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C157" w14:textId="48B64F3C" w:rsidR="00AF30B8" w:rsidRPr="004A1145" w:rsidRDefault="00AF30B8" w:rsidP="00AF30B8">
      <w:pPr>
        <w:pStyle w:val="Titre1"/>
        <w:rPr>
          <w:noProof/>
        </w:rPr>
      </w:pPr>
      <w:bookmarkStart w:id="33" w:name="_Toc133567997"/>
      <w:r>
        <w:rPr>
          <w:noProof/>
        </w:rPr>
        <w:t>Auto-évaluations et conclusions</w:t>
      </w:r>
      <w:bookmarkEnd w:id="33"/>
    </w:p>
    <w:sectPr w:rsidR="00AF30B8" w:rsidRPr="004A1145" w:rsidSect="00F47C6A">
      <w:pgSz w:w="11906" w:h="16838" w:code="9"/>
      <w:pgMar w:top="1418" w:right="851" w:bottom="1418" w:left="1701" w:header="720" w:footer="851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591D" w14:textId="77777777" w:rsidR="0049665B" w:rsidRDefault="0049665B">
      <w:r>
        <w:separator/>
      </w:r>
    </w:p>
  </w:endnote>
  <w:endnote w:type="continuationSeparator" w:id="0">
    <w:p w14:paraId="54A51132" w14:textId="77777777" w:rsidR="0049665B" w:rsidRDefault="0049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2B9D" w14:textId="77777777" w:rsidR="00AA16A6" w:rsidRDefault="00AA16A6" w:rsidP="003B0C42">
    <w:pPr>
      <w:pStyle w:val="Pieddepage"/>
      <w:tabs>
        <w:tab w:val="clear" w:pos="4536"/>
        <w:tab w:val="center" w:pos="4686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E2A6" w14:textId="77777777" w:rsidR="00AA16A6" w:rsidRDefault="00AA16A6" w:rsidP="003B0C42">
    <w:pPr>
      <w:pStyle w:val="Pieddepage"/>
      <w:tabs>
        <w:tab w:val="clear" w:pos="4536"/>
        <w:tab w:val="center" w:pos="468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E9CC" w14:textId="0A606BDA" w:rsidR="00AA16A6" w:rsidRPr="004E1274" w:rsidRDefault="00AA16A6" w:rsidP="00805C7F">
    <w:pPr>
      <w:pStyle w:val="Pieddepage"/>
      <w:tabs>
        <w:tab w:val="clear" w:pos="4536"/>
      </w:tabs>
    </w:pPr>
    <w:r w:rsidRPr="004E1274">
      <w:tab/>
      <w:t xml:space="preserve">Page </w:t>
    </w:r>
    <w:r w:rsidRPr="004E1274">
      <w:fldChar w:fldCharType="begin"/>
    </w:r>
    <w:r w:rsidRPr="004E1274">
      <w:instrText xml:space="preserve"> PAGE </w:instrText>
    </w:r>
    <w:r w:rsidRPr="004E1274">
      <w:fldChar w:fldCharType="separate"/>
    </w:r>
    <w:r w:rsidR="00C72584">
      <w:rPr>
        <w:noProof/>
      </w:rPr>
      <w:t>I</w:t>
    </w:r>
    <w:r w:rsidRPr="004E1274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365D" w14:textId="77777777" w:rsidR="00AA16A6" w:rsidRPr="00E6075C" w:rsidRDefault="00B56077" w:rsidP="00805C7F">
    <w:pPr>
      <w:pStyle w:val="Pieddepage"/>
      <w:tabs>
        <w:tab w:val="clear" w:pos="4536"/>
      </w:tabs>
    </w:pPr>
    <w:r>
      <w:rPr>
        <w:rFonts w:ascii="CenturyGothic" w:hAnsi="CenturyGothic" w:cs="CenturyGothic"/>
        <w:szCs w:val="24"/>
        <w:lang w:eastAsia="fr-CH"/>
      </w:rPr>
      <w:t>Développer des applications web client-serveur</w:t>
    </w:r>
    <w:r>
      <w:t xml:space="preserve"> </w:t>
    </w:r>
    <w:r w:rsidR="00233FAB">
      <w:t xml:space="preserve">– </w:t>
    </w:r>
    <w:r>
      <w:t>W20</w:t>
    </w:r>
    <w:r w:rsidR="00233FAB">
      <w:t>/Cel</w:t>
    </w:r>
    <w:r w:rsidR="00AA16A6" w:rsidRPr="00E6075C">
      <w:tab/>
      <w:t xml:space="preserve">Page </w:t>
    </w:r>
    <w:r w:rsidR="00AA16A6" w:rsidRPr="00E6075C">
      <w:fldChar w:fldCharType="begin"/>
    </w:r>
    <w:r w:rsidR="00AA16A6" w:rsidRPr="00E6075C">
      <w:instrText xml:space="preserve"> PAGE </w:instrText>
    </w:r>
    <w:r w:rsidR="00AA16A6" w:rsidRPr="00E6075C">
      <w:fldChar w:fldCharType="separate"/>
    </w:r>
    <w:r w:rsidR="00F47C6A">
      <w:rPr>
        <w:noProof/>
      </w:rPr>
      <w:t>1</w:t>
    </w:r>
    <w:r w:rsidR="00AA16A6" w:rsidRPr="00E607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B8F2" w14:textId="77777777" w:rsidR="0049665B" w:rsidRDefault="0049665B">
      <w:r>
        <w:separator/>
      </w:r>
    </w:p>
  </w:footnote>
  <w:footnote w:type="continuationSeparator" w:id="0">
    <w:p w14:paraId="0E23D6C6" w14:textId="77777777" w:rsidR="0049665B" w:rsidRDefault="00496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284D" w14:textId="7A321838" w:rsidR="00AA16A6" w:rsidRPr="009A22ED" w:rsidRDefault="00AF30B8" w:rsidP="0036400A">
    <w:pPr>
      <w:pStyle w:val="En-tte"/>
    </w:pPr>
    <w:r>
      <w:t>Malcolm Gfeller et De Sousa Raphaël</w:t>
    </w:r>
    <w:r w:rsidR="00AA16A6">
      <w:tab/>
    </w:r>
    <w:r w:rsidR="00AA16A6">
      <w:tab/>
    </w:r>
    <w:r w:rsidR="00AA16A6">
      <w:fldChar w:fldCharType="begin"/>
    </w:r>
    <w:r w:rsidR="00AA16A6">
      <w:instrText xml:space="preserve"> DATE \@ "dd/MM/yyyy" </w:instrText>
    </w:r>
    <w:r w:rsidR="00AA16A6">
      <w:fldChar w:fldCharType="separate"/>
    </w:r>
    <w:r w:rsidR="004A1145">
      <w:rPr>
        <w:noProof/>
      </w:rPr>
      <w:t>28/04/2023</w:t>
    </w:r>
    <w:r w:rsidR="00AA16A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30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FC5051"/>
    <w:multiLevelType w:val="hybridMultilevel"/>
    <w:tmpl w:val="E4567D40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184E27F5"/>
    <w:multiLevelType w:val="hybridMultilevel"/>
    <w:tmpl w:val="92C8AAAA"/>
    <w:lvl w:ilvl="0" w:tplc="46E634A2">
      <w:start w:val="1"/>
      <w:numFmt w:val="bullet"/>
      <w:pStyle w:val="Listepuces2"/>
      <w:lvlText w:val="-"/>
      <w:lvlJc w:val="left"/>
      <w:pPr>
        <w:tabs>
          <w:tab w:val="num" w:pos="791"/>
        </w:tabs>
        <w:ind w:left="791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3" w15:restartNumberingAfterBreak="0">
    <w:nsid w:val="1A06187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5E061A"/>
    <w:multiLevelType w:val="hybridMultilevel"/>
    <w:tmpl w:val="8C4EECF6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317A448C"/>
    <w:multiLevelType w:val="hybridMultilevel"/>
    <w:tmpl w:val="F38AA394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39DA0E2F"/>
    <w:multiLevelType w:val="hybridMultilevel"/>
    <w:tmpl w:val="A4BEAD28"/>
    <w:lvl w:ilvl="0" w:tplc="B38209DC">
      <w:start w:val="1990"/>
      <w:numFmt w:val="decimal"/>
      <w:lvlText w:val="%1"/>
      <w:lvlJc w:val="left"/>
      <w:pPr>
        <w:tabs>
          <w:tab w:val="num" w:pos="1406"/>
        </w:tabs>
        <w:ind w:left="1406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7" w15:restartNumberingAfterBreak="0">
    <w:nsid w:val="40193EA8"/>
    <w:multiLevelType w:val="hybridMultilevel"/>
    <w:tmpl w:val="B14AE290"/>
    <w:lvl w:ilvl="0" w:tplc="C4F43F4C">
      <w:start w:val="1990"/>
      <w:numFmt w:val="decimal"/>
      <w:lvlText w:val="%1"/>
      <w:lvlJc w:val="left"/>
      <w:pPr>
        <w:tabs>
          <w:tab w:val="num" w:pos="1406"/>
        </w:tabs>
        <w:ind w:left="1406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8" w15:restartNumberingAfterBreak="0">
    <w:nsid w:val="446A540C"/>
    <w:multiLevelType w:val="hybridMultilevel"/>
    <w:tmpl w:val="330E210A"/>
    <w:lvl w:ilvl="0" w:tplc="CF28A5E0"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620537F"/>
    <w:multiLevelType w:val="multilevel"/>
    <w:tmpl w:val="FD2AE02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F8E18A4"/>
    <w:multiLevelType w:val="singleLevel"/>
    <w:tmpl w:val="E3BAE6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F3E73CE"/>
    <w:multiLevelType w:val="multilevel"/>
    <w:tmpl w:val="E9C60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7E2764E6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37711749">
    <w:abstractNumId w:val="0"/>
  </w:num>
  <w:num w:numId="2" w16cid:durableId="2108309932">
    <w:abstractNumId w:val="12"/>
  </w:num>
  <w:num w:numId="3" w16cid:durableId="1707633408">
    <w:abstractNumId w:val="3"/>
  </w:num>
  <w:num w:numId="4" w16cid:durableId="245111955">
    <w:abstractNumId w:val="10"/>
  </w:num>
  <w:num w:numId="5" w16cid:durableId="270279683">
    <w:abstractNumId w:val="11"/>
  </w:num>
  <w:num w:numId="6" w16cid:durableId="249238081">
    <w:abstractNumId w:val="9"/>
  </w:num>
  <w:num w:numId="7" w16cid:durableId="137697494">
    <w:abstractNumId w:val="6"/>
  </w:num>
  <w:num w:numId="8" w16cid:durableId="1803500397">
    <w:abstractNumId w:val="7"/>
  </w:num>
  <w:num w:numId="9" w16cid:durableId="17968636">
    <w:abstractNumId w:val="4"/>
  </w:num>
  <w:num w:numId="10" w16cid:durableId="1006905194">
    <w:abstractNumId w:val="1"/>
  </w:num>
  <w:num w:numId="11" w16cid:durableId="2115175654">
    <w:abstractNumId w:val="5"/>
  </w:num>
  <w:num w:numId="12" w16cid:durableId="888996714">
    <w:abstractNumId w:val="2"/>
  </w:num>
  <w:num w:numId="13" w16cid:durableId="92821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9" w:dllVersion="512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077"/>
    <w:rsid w:val="00001DBB"/>
    <w:rsid w:val="000033E9"/>
    <w:rsid w:val="00007A27"/>
    <w:rsid w:val="000112A7"/>
    <w:rsid w:val="00052D80"/>
    <w:rsid w:val="0007433A"/>
    <w:rsid w:val="000928E2"/>
    <w:rsid w:val="000A2B30"/>
    <w:rsid w:val="000A309B"/>
    <w:rsid w:val="000B586D"/>
    <w:rsid w:val="000B779B"/>
    <w:rsid w:val="000C6F31"/>
    <w:rsid w:val="000D2572"/>
    <w:rsid w:val="000D3980"/>
    <w:rsid w:val="00102F40"/>
    <w:rsid w:val="00106F40"/>
    <w:rsid w:val="00152802"/>
    <w:rsid w:val="001556C0"/>
    <w:rsid w:val="00171C79"/>
    <w:rsid w:val="00191BCC"/>
    <w:rsid w:val="001C16FB"/>
    <w:rsid w:val="001D1561"/>
    <w:rsid w:val="001D4294"/>
    <w:rsid w:val="001E68D2"/>
    <w:rsid w:val="002131A3"/>
    <w:rsid w:val="00233FAB"/>
    <w:rsid w:val="00256016"/>
    <w:rsid w:val="00286D1A"/>
    <w:rsid w:val="002A270D"/>
    <w:rsid w:val="002B2310"/>
    <w:rsid w:val="002B3E3F"/>
    <w:rsid w:val="002C2415"/>
    <w:rsid w:val="002D23AE"/>
    <w:rsid w:val="002E0D51"/>
    <w:rsid w:val="002F2767"/>
    <w:rsid w:val="00306CC5"/>
    <w:rsid w:val="00310529"/>
    <w:rsid w:val="00332A97"/>
    <w:rsid w:val="0036400A"/>
    <w:rsid w:val="003B0C42"/>
    <w:rsid w:val="003C4BD2"/>
    <w:rsid w:val="003E6830"/>
    <w:rsid w:val="003F6A08"/>
    <w:rsid w:val="00437390"/>
    <w:rsid w:val="00451BC1"/>
    <w:rsid w:val="004561FE"/>
    <w:rsid w:val="00473BE1"/>
    <w:rsid w:val="004923F0"/>
    <w:rsid w:val="004924D2"/>
    <w:rsid w:val="004936FA"/>
    <w:rsid w:val="0049665B"/>
    <w:rsid w:val="004A1145"/>
    <w:rsid w:val="004A2D8C"/>
    <w:rsid w:val="004B5197"/>
    <w:rsid w:val="004B60FA"/>
    <w:rsid w:val="004C0FD2"/>
    <w:rsid w:val="004D66A8"/>
    <w:rsid w:val="004E1274"/>
    <w:rsid w:val="00556BD4"/>
    <w:rsid w:val="00561131"/>
    <w:rsid w:val="00564498"/>
    <w:rsid w:val="0056450D"/>
    <w:rsid w:val="00572DC8"/>
    <w:rsid w:val="00575C4A"/>
    <w:rsid w:val="005E758C"/>
    <w:rsid w:val="005F4869"/>
    <w:rsid w:val="00616A62"/>
    <w:rsid w:val="00625E7E"/>
    <w:rsid w:val="006341E7"/>
    <w:rsid w:val="00642460"/>
    <w:rsid w:val="00651728"/>
    <w:rsid w:val="00653C69"/>
    <w:rsid w:val="00670E21"/>
    <w:rsid w:val="00685CC1"/>
    <w:rsid w:val="00696143"/>
    <w:rsid w:val="006B55E3"/>
    <w:rsid w:val="00714808"/>
    <w:rsid w:val="00716E0A"/>
    <w:rsid w:val="00727C4D"/>
    <w:rsid w:val="0073270A"/>
    <w:rsid w:val="00740E5E"/>
    <w:rsid w:val="00754267"/>
    <w:rsid w:val="007601B6"/>
    <w:rsid w:val="007B1CBB"/>
    <w:rsid w:val="007B65B6"/>
    <w:rsid w:val="007D277A"/>
    <w:rsid w:val="007D68CE"/>
    <w:rsid w:val="007E3231"/>
    <w:rsid w:val="00802D72"/>
    <w:rsid w:val="00805C7F"/>
    <w:rsid w:val="00822C5C"/>
    <w:rsid w:val="00847696"/>
    <w:rsid w:val="00877784"/>
    <w:rsid w:val="00877E04"/>
    <w:rsid w:val="008967D8"/>
    <w:rsid w:val="008A5750"/>
    <w:rsid w:val="008A602F"/>
    <w:rsid w:val="008C09A7"/>
    <w:rsid w:val="00916CE9"/>
    <w:rsid w:val="009247D8"/>
    <w:rsid w:val="009843B3"/>
    <w:rsid w:val="0098768E"/>
    <w:rsid w:val="00992B0F"/>
    <w:rsid w:val="009A22ED"/>
    <w:rsid w:val="009B45EE"/>
    <w:rsid w:val="009F4F6E"/>
    <w:rsid w:val="00A16989"/>
    <w:rsid w:val="00A52324"/>
    <w:rsid w:val="00A64823"/>
    <w:rsid w:val="00A66F8D"/>
    <w:rsid w:val="00A76697"/>
    <w:rsid w:val="00AA16A6"/>
    <w:rsid w:val="00AA1F4A"/>
    <w:rsid w:val="00AA356D"/>
    <w:rsid w:val="00AD07AC"/>
    <w:rsid w:val="00AF30B8"/>
    <w:rsid w:val="00AF4392"/>
    <w:rsid w:val="00AF7EAB"/>
    <w:rsid w:val="00B2284D"/>
    <w:rsid w:val="00B420AA"/>
    <w:rsid w:val="00B536DD"/>
    <w:rsid w:val="00B56077"/>
    <w:rsid w:val="00B80CAC"/>
    <w:rsid w:val="00B963D0"/>
    <w:rsid w:val="00BE31C1"/>
    <w:rsid w:val="00BE40FE"/>
    <w:rsid w:val="00BF3342"/>
    <w:rsid w:val="00C24268"/>
    <w:rsid w:val="00C41638"/>
    <w:rsid w:val="00C42445"/>
    <w:rsid w:val="00C62910"/>
    <w:rsid w:val="00C72584"/>
    <w:rsid w:val="00C826EF"/>
    <w:rsid w:val="00C942D2"/>
    <w:rsid w:val="00CC779A"/>
    <w:rsid w:val="00CF33EA"/>
    <w:rsid w:val="00D03652"/>
    <w:rsid w:val="00D17577"/>
    <w:rsid w:val="00D24EA1"/>
    <w:rsid w:val="00D74A5F"/>
    <w:rsid w:val="00D9494A"/>
    <w:rsid w:val="00DA5974"/>
    <w:rsid w:val="00DB0D5D"/>
    <w:rsid w:val="00DB6F42"/>
    <w:rsid w:val="00DD33F9"/>
    <w:rsid w:val="00DD7658"/>
    <w:rsid w:val="00E032B4"/>
    <w:rsid w:val="00E04030"/>
    <w:rsid w:val="00E10016"/>
    <w:rsid w:val="00E30329"/>
    <w:rsid w:val="00E41967"/>
    <w:rsid w:val="00E451CC"/>
    <w:rsid w:val="00E46077"/>
    <w:rsid w:val="00E47F34"/>
    <w:rsid w:val="00E5218F"/>
    <w:rsid w:val="00E6075C"/>
    <w:rsid w:val="00E614A2"/>
    <w:rsid w:val="00E76225"/>
    <w:rsid w:val="00E80E95"/>
    <w:rsid w:val="00E8788A"/>
    <w:rsid w:val="00EB735D"/>
    <w:rsid w:val="00ED001A"/>
    <w:rsid w:val="00EF4690"/>
    <w:rsid w:val="00F100E7"/>
    <w:rsid w:val="00F17C40"/>
    <w:rsid w:val="00F2053B"/>
    <w:rsid w:val="00F319A0"/>
    <w:rsid w:val="00F47C6A"/>
    <w:rsid w:val="00F6030D"/>
    <w:rsid w:val="00F61841"/>
    <w:rsid w:val="00F7314C"/>
    <w:rsid w:val="00F75D5C"/>
    <w:rsid w:val="00F813FB"/>
    <w:rsid w:val="00F8568B"/>
    <w:rsid w:val="00F94F46"/>
    <w:rsid w:val="00FA5E32"/>
    <w:rsid w:val="00FC7725"/>
    <w:rsid w:val="00FD6AC3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7CCA8C"/>
  <w15:docId w15:val="{B8FD9B66-1696-4FE7-80B9-6982020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 w:eastAsia="en-US"/>
    </w:rPr>
  </w:style>
  <w:style w:type="paragraph" w:styleId="Titre1">
    <w:name w:val="heading 1"/>
    <w:basedOn w:val="Normal"/>
    <w:next w:val="Normal"/>
    <w:qFormat/>
    <w:rsid w:val="004A1145"/>
    <w:pPr>
      <w:numPr>
        <w:numId w:val="6"/>
      </w:numPr>
      <w:tabs>
        <w:tab w:val="clear" w:pos="432"/>
      </w:tabs>
      <w:spacing w:before="240" w:after="120"/>
      <w:ind w:left="425" w:hanging="425"/>
      <w:outlineLvl w:val="0"/>
    </w:pPr>
    <w:rPr>
      <w:rFonts w:ascii="Arial" w:hAnsi="Arial"/>
      <w:b/>
      <w:sz w:val="32"/>
      <w:szCs w:val="32"/>
      <w:lang w:eastAsia="fr-FR"/>
    </w:rPr>
  </w:style>
  <w:style w:type="paragraph" w:styleId="Titre2">
    <w:name w:val="heading 2"/>
    <w:basedOn w:val="Normal"/>
    <w:next w:val="Normal"/>
    <w:qFormat/>
    <w:rsid w:val="006341E7"/>
    <w:pPr>
      <w:keepNext/>
      <w:numPr>
        <w:ilvl w:val="1"/>
        <w:numId w:val="6"/>
      </w:numPr>
      <w:tabs>
        <w:tab w:val="clear" w:pos="576"/>
      </w:tabs>
      <w:spacing w:before="240" w:after="120"/>
      <w:ind w:left="567" w:hanging="567"/>
      <w:outlineLvl w:val="1"/>
    </w:pPr>
    <w:rPr>
      <w:rFonts w:ascii="Arial" w:hAnsi="Arial"/>
      <w:b/>
      <w:sz w:val="28"/>
      <w:szCs w:val="28"/>
      <w:lang w:eastAsia="fr-FR"/>
    </w:rPr>
  </w:style>
  <w:style w:type="paragraph" w:styleId="Titre3">
    <w:name w:val="heading 3"/>
    <w:basedOn w:val="Normal"/>
    <w:next w:val="Normal"/>
    <w:qFormat/>
    <w:rsid w:val="00BE31C1"/>
    <w:pPr>
      <w:keepNext/>
      <w:numPr>
        <w:ilvl w:val="2"/>
        <w:numId w:val="6"/>
      </w:numPr>
      <w:tabs>
        <w:tab w:val="clear" w:pos="720"/>
      </w:tabs>
      <w:spacing w:before="240" w:after="120"/>
      <w:ind w:left="710" w:hanging="710"/>
      <w:outlineLvl w:val="2"/>
    </w:pPr>
    <w:rPr>
      <w:rFonts w:ascii="Arial" w:hAnsi="Arial"/>
      <w:b/>
      <w:sz w:val="24"/>
      <w:lang w:eastAsia="fr-FR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/>
      <w:color w:val="FFFFFF"/>
      <w:sz w:val="44"/>
      <w:lang w:eastAsia="fr-FR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sz w:val="40"/>
      <w:lang w:eastAsia="fr-FR"/>
    </w:rPr>
  </w:style>
  <w:style w:type="paragraph" w:styleId="Titre6">
    <w:name w:val="heading 6"/>
    <w:basedOn w:val="Normal"/>
    <w:next w:val="Normal"/>
    <w:qFormat/>
    <w:rsid w:val="00E6075C"/>
    <w:pPr>
      <w:keepNext/>
      <w:spacing w:before="5160"/>
      <w:jc w:val="center"/>
      <w:outlineLvl w:val="5"/>
    </w:pPr>
    <w:rPr>
      <w:rFonts w:ascii="Arial" w:hAnsi="Arial"/>
      <w:sz w:val="72"/>
      <w:szCs w:val="72"/>
    </w:rPr>
  </w:style>
  <w:style w:type="paragraph" w:styleId="Titre7">
    <w:name w:val="heading 7"/>
    <w:basedOn w:val="Normal"/>
    <w:next w:val="Normal"/>
    <w:qFormat/>
    <w:rsid w:val="00052D80"/>
    <w:pPr>
      <w:keepNext/>
      <w:jc w:val="right"/>
      <w:outlineLvl w:val="6"/>
    </w:pPr>
    <w:rPr>
      <w:rFonts w:ascii="Arial" w:hAnsi="Arial" w:cs="Arial"/>
      <w:b/>
      <w:i/>
      <w:sz w:val="32"/>
    </w:rPr>
  </w:style>
  <w:style w:type="paragraph" w:styleId="Titre8">
    <w:name w:val="heading 8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rFonts w:ascii="Arial" w:hAnsi="Arial"/>
      <w:sz w:val="40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rFonts w:ascii="Arial" w:hAnsi="Arial"/>
      <w:b/>
      <w:i/>
      <w:lang w:eastAsia="fr-FR"/>
    </w:rPr>
  </w:style>
  <w:style w:type="paragraph" w:styleId="Pieddepage">
    <w:name w:val="footer"/>
    <w:basedOn w:val="Normal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ascii="Arial" w:hAnsi="Arial" w:cs="Arial"/>
      <w:b/>
      <w:i/>
    </w:rPr>
  </w:style>
  <w:style w:type="paragraph" w:styleId="TM1">
    <w:name w:val="toc 1"/>
    <w:basedOn w:val="Normal"/>
    <w:next w:val="Normal"/>
    <w:autoRedefine/>
    <w:uiPriority w:val="39"/>
    <w:rsid w:val="00B56077"/>
    <w:pPr>
      <w:tabs>
        <w:tab w:val="left" w:pos="400"/>
        <w:tab w:val="right" w:leader="underscore" w:pos="9344"/>
      </w:tabs>
      <w:spacing w:before="120"/>
    </w:pPr>
    <w:rPr>
      <w:rFonts w:ascii="Arial" w:hAnsi="Arial"/>
      <w:b/>
      <w:sz w:val="24"/>
    </w:rPr>
  </w:style>
  <w:style w:type="paragraph" w:customStyle="1" w:styleId="Retrait1">
    <w:name w:val="Retrait 1"/>
    <w:basedOn w:val="Normal"/>
    <w:rsid w:val="00332A97"/>
    <w:pPr>
      <w:spacing w:after="120"/>
      <w:ind w:left="431"/>
      <w:jc w:val="both"/>
    </w:pPr>
    <w:rPr>
      <w:rFonts w:ascii="Arial" w:hAnsi="Arial"/>
      <w:sz w:val="24"/>
      <w:lang w:eastAsia="fr-FR"/>
    </w:rPr>
  </w:style>
  <w:style w:type="paragraph" w:customStyle="1" w:styleId="Retrait2">
    <w:name w:val="Retrait 2"/>
    <w:basedOn w:val="Retrait1"/>
    <w:rsid w:val="00332A97"/>
    <w:pPr>
      <w:ind w:left="567"/>
    </w:pPr>
  </w:style>
  <w:style w:type="paragraph" w:customStyle="1" w:styleId="Retrait3">
    <w:name w:val="Retrait 3"/>
    <w:basedOn w:val="Retrait2"/>
    <w:rsid w:val="00BE31C1"/>
    <w:pPr>
      <w:ind w:left="710"/>
    </w:pPr>
  </w:style>
  <w:style w:type="paragraph" w:styleId="TM2">
    <w:name w:val="toc 2"/>
    <w:basedOn w:val="Normal"/>
    <w:next w:val="Normal"/>
    <w:autoRedefine/>
    <w:uiPriority w:val="39"/>
    <w:pPr>
      <w:spacing w:before="120"/>
      <w:ind w:left="200"/>
    </w:pPr>
    <w:rPr>
      <w:rFonts w:ascii="Arial" w:hAnsi="Arial"/>
      <w:b/>
      <w:sz w:val="22"/>
    </w:rPr>
  </w:style>
  <w:style w:type="paragraph" w:styleId="TM3">
    <w:name w:val="toc 3"/>
    <w:basedOn w:val="Normal"/>
    <w:next w:val="Normal"/>
    <w:autoRedefine/>
    <w:uiPriority w:val="39"/>
    <w:pPr>
      <w:ind w:left="400"/>
    </w:pPr>
    <w:rPr>
      <w:rFonts w:ascii="Arial" w:hAnsi="Arial"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Arial" w:hAnsi="Arial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Arial" w:hAnsi="Arial"/>
    </w:r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customStyle="1" w:styleId="RetraitTitre2">
    <w:name w:val="Retrait Titre 2"/>
    <w:basedOn w:val="Normal"/>
    <w:rsid w:val="00C41638"/>
    <w:pPr>
      <w:spacing w:line="360" w:lineRule="auto"/>
      <w:ind w:left="567"/>
    </w:pPr>
    <w:rPr>
      <w:rFonts w:ascii="Arial" w:hAnsi="Arial"/>
      <w:sz w:val="24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1">
    <w:name w:val="Note 1"/>
    <w:basedOn w:val="Normal"/>
    <w:rsid w:val="0036400A"/>
    <w:pPr>
      <w:spacing w:after="120"/>
      <w:ind w:left="1846" w:right="-18" w:hanging="1415"/>
      <w:jc w:val="both"/>
    </w:pPr>
    <w:rPr>
      <w:rFonts w:ascii="Arial" w:hAnsi="Arial"/>
      <w:sz w:val="24"/>
      <w:lang w:eastAsia="fr-FR"/>
    </w:rPr>
  </w:style>
  <w:style w:type="paragraph" w:customStyle="1" w:styleId="Note2">
    <w:name w:val="Note 2"/>
    <w:basedOn w:val="Note1"/>
    <w:rsid w:val="0036400A"/>
    <w:pPr>
      <w:ind w:left="1988" w:hanging="1420"/>
    </w:pPr>
    <w:rPr>
      <w:szCs w:val="24"/>
    </w:rPr>
  </w:style>
  <w:style w:type="paragraph" w:customStyle="1" w:styleId="Note3">
    <w:name w:val="Note 3"/>
    <w:basedOn w:val="Note2"/>
    <w:rsid w:val="00BE31C1"/>
    <w:pPr>
      <w:ind w:left="2130"/>
    </w:pPr>
  </w:style>
  <w:style w:type="paragraph" w:customStyle="1" w:styleId="Puceflcheniveau1">
    <w:name w:val="Puce flèchée niveau 1"/>
    <w:basedOn w:val="Listepuces2"/>
    <w:link w:val="Puceflcheniveau1Car"/>
    <w:rsid w:val="00473BE1"/>
    <w:pPr>
      <w:numPr>
        <w:numId w:val="0"/>
      </w:numPr>
      <w:tabs>
        <w:tab w:val="num" w:pos="360"/>
        <w:tab w:val="left" w:leader="dot" w:pos="10206"/>
      </w:tabs>
      <w:spacing w:after="120"/>
    </w:pPr>
    <w:rPr>
      <w:sz w:val="24"/>
      <w:lang w:val="fr-CH" w:eastAsia="fr-FR"/>
    </w:rPr>
  </w:style>
  <w:style w:type="character" w:customStyle="1" w:styleId="Puceflcheniveau1Car">
    <w:name w:val="Puce flèchée niveau 1 Car"/>
    <w:link w:val="Puceflcheniveau1"/>
    <w:rsid w:val="00473BE1"/>
    <w:rPr>
      <w:sz w:val="24"/>
      <w:lang w:val="fr-CH" w:eastAsia="fr-FR"/>
    </w:rPr>
  </w:style>
  <w:style w:type="paragraph" w:styleId="Listepuces2">
    <w:name w:val="List Bullet 2"/>
    <w:basedOn w:val="Normal"/>
    <w:rsid w:val="00473BE1"/>
    <w:pPr>
      <w:numPr>
        <w:numId w:val="12"/>
      </w:numPr>
    </w:pPr>
  </w:style>
  <w:style w:type="paragraph" w:customStyle="1" w:styleId="PCode">
    <w:name w:val="P_Code"/>
    <w:basedOn w:val="Normal"/>
    <w:link w:val="PCodeCar"/>
    <w:qFormat/>
    <w:rsid w:val="009247D8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EAF1DD" w:themeFill="accent3" w:themeFillTint="33"/>
    </w:pPr>
    <w:rPr>
      <w:rFonts w:ascii="Courier New" w:hAnsi="Courier New"/>
      <w:sz w:val="18"/>
      <w:lang w:eastAsia="fr-FR"/>
    </w:rPr>
  </w:style>
  <w:style w:type="character" w:customStyle="1" w:styleId="PCodeCar">
    <w:name w:val="P_Code Car"/>
    <w:basedOn w:val="Policepardfaut"/>
    <w:link w:val="PCode"/>
    <w:rsid w:val="009247D8"/>
    <w:rPr>
      <w:rFonts w:ascii="Courier New" w:hAnsi="Courier New"/>
      <w:sz w:val="18"/>
      <w:shd w:val="clear" w:color="auto" w:fill="EAF1DD" w:themeFill="accent3" w:themeFillTint="33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atog\Desktop\EMF\2013-2014\w20_3i1\Projet_Perso_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FC8B7315DA4449F69FE97A704FE57" ma:contentTypeVersion="39" ma:contentTypeDescription="Crée un document." ma:contentTypeScope="" ma:versionID="50f196367aec8f37d0a398234b0f7b17">
  <xsd:schema xmlns:xsd="http://www.w3.org/2001/XMLSchema" xmlns:xs="http://www.w3.org/2001/XMLSchema" xmlns:p="http://schemas.microsoft.com/office/2006/metadata/properties" xmlns:ns2="cc3645a1-58b5-4da5-acb4-f681c13b5e81" xmlns:ns3="3fb344db-9a83-4925-8457-d4a81a8233b7" xmlns:ns4="52c6fd7a-766c-4f84-9f35-2a37be325271" targetNamespace="http://schemas.microsoft.com/office/2006/metadata/properties" ma:root="true" ma:fieldsID="78bd20473fe67c3676d1740625aa318f" ns2:_="" ns3:_="" ns4:_="">
    <xsd:import namespace="cc3645a1-58b5-4da5-acb4-f681c13b5e81"/>
    <xsd:import namespace="3fb344db-9a83-4925-8457-d4a81a8233b7"/>
    <xsd:import namespace="52c6fd7a-766c-4f84-9f35-2a37be325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Location" minOccurs="0"/>
                <xsd:element ref="ns3:TaxCatchAll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645a1-58b5-4da5-acb4-f681c13b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344db-9a83-4925-8457-d4a81a823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eaa9ff0e-444f-4924-a542-003244b4a934}" ma:internalName="TaxCatchAll" ma:showField="CatchAllData" ma:web="3fb344db-9a83-4925-8457-d4a81a823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6fd7a-766c-4f84-9f35-2a37be325271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4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1B430D-04A0-47C1-8B6A-59685AF92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645a1-58b5-4da5-acb4-f681c13b5e81"/>
    <ds:schemaRef ds:uri="3fb344db-9a83-4925-8457-d4a81a8233b7"/>
    <ds:schemaRef ds:uri="52c6fd7a-766c-4f84-9f35-2a37be3252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CE0030-76A2-4EEA-806C-24DC121204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Projet_Perso_Modèle.dot</Template>
  <TotalTime>0</TotalTime>
  <Pages>17</Pages>
  <Words>1623</Words>
  <Characters>8931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module</vt:lpstr>
    </vt:vector>
  </TitlesOfParts>
  <Company>EMF</Company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module</dc:title>
  <dc:creator>Administrateur</dc:creator>
  <cp:lastModifiedBy>Gfeller Malcolm</cp:lastModifiedBy>
  <cp:revision>31</cp:revision>
  <cp:lastPrinted>2017-03-21T08:00:00Z</cp:lastPrinted>
  <dcterms:created xsi:type="dcterms:W3CDTF">2013-10-15T08:08:00Z</dcterms:created>
  <dcterms:modified xsi:type="dcterms:W3CDTF">2023-04-28T07:52:00Z</dcterms:modified>
</cp:coreProperties>
</file>