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1560" w14:textId="274B639B" w:rsidR="00052D80" w:rsidRPr="00A84523" w:rsidRDefault="00730200" w:rsidP="00C828DE">
      <w:pPr>
        <w:pStyle w:val="Titreprincipal"/>
      </w:pPr>
      <w:r>
        <w:t>RP_</w:t>
      </w:r>
      <w:r w:rsidR="003401D7">
        <w:t>133_</w:t>
      </w:r>
      <w:r w:rsidR="003401D7" w:rsidRPr="003401D7">
        <w:t xml:space="preserve"> Réaliser des applications Web en Session-Handling</w:t>
      </w:r>
      <w:r w:rsidR="003401D7">
        <w:t xml:space="preserve"> </w:t>
      </w:r>
      <w:r w:rsidR="003401D7">
        <w:tab/>
      </w:r>
    </w:p>
    <w:p w14:paraId="4C0DD253" w14:textId="27CC7E7A" w:rsidR="00AD2D72" w:rsidRPr="00A84523" w:rsidRDefault="00BD0923" w:rsidP="00996A5D">
      <w:pPr>
        <w:pStyle w:val="Titresecondaire"/>
      </w:pPr>
      <w:r>
        <w:t>Rapport personnel</w:t>
      </w:r>
    </w:p>
    <w:p w14:paraId="494A9ACF" w14:textId="77777777" w:rsidR="001C681D" w:rsidRPr="00A84523" w:rsidRDefault="001C681D" w:rsidP="00C828DE"/>
    <w:p w14:paraId="4E21DD2D" w14:textId="530E2C91" w:rsidR="00A84523" w:rsidRPr="00A84523" w:rsidRDefault="00BE72AA" w:rsidP="00AF4FBC">
      <w:pPr>
        <w:pStyle w:val="Titreversion"/>
      </w:pPr>
      <w:r w:rsidRPr="00A84523">
        <w:t xml:space="preserve">Date de création : </w:t>
      </w:r>
      <w:r w:rsidR="00BD0923">
        <w:t>23.03.2023</w:t>
      </w:r>
      <w:r w:rsidRPr="00A84523">
        <w:br/>
      </w:r>
      <w:r w:rsidR="00ED197F" w:rsidRPr="00A84523">
        <w:t>Version 1</w:t>
      </w:r>
      <w:r w:rsidR="00EA6671" w:rsidRPr="00A84523">
        <w:t xml:space="preserve"> du </w:t>
      </w:r>
      <w:r w:rsidR="00527465">
        <w:fldChar w:fldCharType="begin"/>
      </w:r>
      <w:r w:rsidR="00527465">
        <w:instrText xml:space="preserve"> DATE  \@ "dd.MM.yyyy"  \* MERGEFORMAT </w:instrText>
      </w:r>
      <w:r w:rsidR="00527465">
        <w:fldChar w:fldCharType="separate"/>
      </w:r>
      <w:r w:rsidR="00F47D57">
        <w:rPr>
          <w:noProof/>
        </w:rPr>
        <w:t>30.03.2023</w:t>
      </w:r>
      <w:r w:rsidR="00527465">
        <w:fldChar w:fldCharType="end"/>
      </w:r>
      <w:r w:rsidR="00A84523" w:rsidRPr="00A84523">
        <w:br/>
      </w:r>
    </w:p>
    <w:p w14:paraId="042EE95C" w14:textId="77777777" w:rsidR="001C681D" w:rsidRPr="00A84523" w:rsidRDefault="00950A1C" w:rsidP="00BE72AA">
      <w:pPr>
        <w:pStyle w:val="Titreauteur"/>
      </w:pPr>
      <w:r w:rsidRPr="00A84523">
        <w:t>Rapha</w:t>
      </w:r>
      <w:r w:rsidR="002C3D10" w:rsidRPr="00A84523">
        <w:t>ë</w:t>
      </w:r>
      <w:r w:rsidRPr="00A84523">
        <w:t xml:space="preserve">l de </w:t>
      </w:r>
      <w:r w:rsidR="002C3D10" w:rsidRPr="00A84523">
        <w:t>Sousa</w:t>
      </w:r>
    </w:p>
    <w:tbl>
      <w:tblPr>
        <w:tblStyle w:val="Grilledutableau"/>
        <w:tblW w:w="11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1610"/>
        <w:gridCol w:w="2366"/>
        <w:gridCol w:w="2366"/>
      </w:tblGrid>
      <w:tr w:rsidR="00D40572" w:rsidRPr="00A84523" w14:paraId="3C4C2B3F" w14:textId="77777777" w:rsidTr="00AA4374">
        <w:tc>
          <w:tcPr>
            <w:tcW w:w="5094" w:type="dxa"/>
            <w:vAlign w:val="center"/>
          </w:tcPr>
          <w:p w14:paraId="16BB1204" w14:textId="77777777" w:rsidR="00D40572" w:rsidRPr="00A84523" w:rsidRDefault="00D40572" w:rsidP="00D40572">
            <w:r w:rsidRPr="00A84523">
              <w:rPr>
                <w:noProof/>
                <w:lang w:eastAsia="fr-CH"/>
              </w:rPr>
              <w:drawing>
                <wp:inline distT="0" distB="0" distL="0" distR="0" wp14:anchorId="0A6799F7" wp14:editId="438A5B58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21AEE1A5" w14:textId="77777777" w:rsidR="00D40572" w:rsidRPr="00A84523" w:rsidRDefault="00D40572" w:rsidP="00D40572"/>
        </w:tc>
        <w:tc>
          <w:tcPr>
            <w:tcW w:w="2366" w:type="dxa"/>
            <w:vAlign w:val="center"/>
          </w:tcPr>
          <w:p w14:paraId="4D1347A4" w14:textId="552B68EB" w:rsidR="00D40572" w:rsidRPr="00A84523" w:rsidRDefault="00D40572" w:rsidP="00D40572">
            <w:r w:rsidRPr="00AB47C8">
              <w:t>Module du </w:t>
            </w:r>
            <w:r w:rsidRPr="00AB47C8">
              <w:fldChar w:fldCharType="begin"/>
            </w:r>
            <w:r w:rsidRPr="00AB47C8">
              <w:instrText xml:space="preserve"> CREATEDATE  \@ "dd.MM.yyyy"  \* MERGEFORMAT </w:instrText>
            </w:r>
            <w:r w:rsidRPr="00AB47C8">
              <w:fldChar w:fldCharType="separate"/>
            </w:r>
            <w:r w:rsidR="00BD0923">
              <w:rPr>
                <w:noProof/>
              </w:rPr>
              <w:t>23.03.2023</w:t>
            </w:r>
            <w:r w:rsidRPr="00AB47C8">
              <w:fldChar w:fldCharType="end"/>
            </w:r>
            <w:r>
              <w:t>3</w:t>
            </w:r>
            <w:r w:rsidRPr="00AB47C8">
              <w:t xml:space="preserve"> au </w:t>
            </w:r>
            <w:r w:rsidR="00BD0923">
              <w:t>05</w:t>
            </w:r>
            <w:r w:rsidRPr="00AB47C8">
              <w:t>.0</w:t>
            </w:r>
            <w:r w:rsidR="00BD0923">
              <w:t>5</w:t>
            </w:r>
            <w:r w:rsidRPr="00AB47C8">
              <w:t>.202</w:t>
            </w:r>
            <w:r>
              <w:t>3</w:t>
            </w:r>
          </w:p>
        </w:tc>
        <w:tc>
          <w:tcPr>
            <w:tcW w:w="2366" w:type="dxa"/>
            <w:vAlign w:val="center"/>
          </w:tcPr>
          <w:p w14:paraId="77B02A1A" w14:textId="77777777" w:rsidR="00D40572" w:rsidRPr="00A84523" w:rsidRDefault="00D40572" w:rsidP="00D40572"/>
        </w:tc>
      </w:tr>
    </w:tbl>
    <w:p w14:paraId="5123D6D8" w14:textId="77777777" w:rsidR="001C681D" w:rsidRPr="00A84523" w:rsidRDefault="001C681D" w:rsidP="00C828DE"/>
    <w:p w14:paraId="66F5F6D5" w14:textId="77777777" w:rsidR="00A83D3C" w:rsidRPr="00A84523" w:rsidRDefault="00A83D3C" w:rsidP="00C828DE">
      <w:pPr>
        <w:sectPr w:rsidR="00A83D3C" w:rsidRPr="00A84523" w:rsidSect="009221EA">
          <w:footerReference w:type="default" r:id="rId9"/>
          <w:footerReference w:type="first" r:id="rId10"/>
          <w:pgSz w:w="11906" w:h="16838" w:code="9"/>
          <w:pgMar w:top="1418" w:right="1418" w:bottom="1418" w:left="1418" w:header="720" w:footer="851" w:gutter="0"/>
          <w:cols w:space="720"/>
          <w:titlePg/>
          <w:docGrid w:linePitch="299"/>
        </w:sectPr>
      </w:pPr>
    </w:p>
    <w:p w14:paraId="050B2578" w14:textId="77777777" w:rsidR="00754267" w:rsidRPr="00A84523" w:rsidRDefault="00754267" w:rsidP="00BE72AA">
      <w:pPr>
        <w:pStyle w:val="TitreTM"/>
        <w:rPr>
          <w:lang w:val="fr-CH"/>
        </w:rPr>
      </w:pPr>
      <w:r w:rsidRPr="00A84523">
        <w:rPr>
          <w:lang w:val="fr-CH"/>
        </w:rPr>
        <w:lastRenderedPageBreak/>
        <w:t>Table des matières</w:t>
      </w:r>
    </w:p>
    <w:p w14:paraId="4AD1508F" w14:textId="5FCE2E40" w:rsidR="002B6D23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r w:rsidRPr="00A84523">
        <w:rPr>
          <w:i/>
          <w:caps/>
          <w:lang w:eastAsia="en-US"/>
        </w:rPr>
        <w:fldChar w:fldCharType="begin"/>
      </w:r>
      <w:r w:rsidR="007C3FEA" w:rsidRPr="00A84523">
        <w:rPr>
          <w:i/>
          <w:caps/>
        </w:rPr>
        <w:instrText xml:space="preserve"> TOC \o "1-4"</w:instrText>
      </w:r>
      <w:r w:rsidR="00A36D4C" w:rsidRPr="00A84523">
        <w:rPr>
          <w:i/>
          <w:caps/>
        </w:rPr>
        <w:instrText xml:space="preserve"> \h \z</w:instrText>
      </w:r>
      <w:r w:rsidR="007C3FEA" w:rsidRPr="00A84523">
        <w:rPr>
          <w:i/>
          <w:caps/>
        </w:rPr>
        <w:instrText xml:space="preserve"> </w:instrText>
      </w:r>
      <w:r w:rsidRPr="00A84523">
        <w:rPr>
          <w:i/>
          <w:caps/>
          <w:lang w:eastAsia="en-US"/>
        </w:rPr>
        <w:fldChar w:fldCharType="separate"/>
      </w:r>
      <w:hyperlink w:anchor="_Toc130559412" w:history="1">
        <w:r w:rsidR="002B6D23" w:rsidRPr="00F03F56">
          <w:rPr>
            <w:rStyle w:val="Lienhypertexte"/>
            <w:noProof/>
          </w:rPr>
          <w:t>1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Introduction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_Toc130559412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1</w:t>
        </w:r>
        <w:r w:rsidR="002B6D23">
          <w:rPr>
            <w:noProof/>
            <w:webHidden/>
          </w:rPr>
          <w:fldChar w:fldCharType="end"/>
        </w:r>
      </w:hyperlink>
    </w:p>
    <w:p w14:paraId="5B0C5876" w14:textId="0952BF05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13" w:history="1">
        <w:r w:rsidR="002B6D23" w:rsidRPr="00F03F56">
          <w:rPr>
            <w:rStyle w:val="Lienhypertexte"/>
            <w:noProof/>
          </w:rPr>
          <w:t>1.1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Objectifs opérationnels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_Toc130559413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1</w:t>
        </w:r>
        <w:r w:rsidR="002B6D23">
          <w:rPr>
            <w:noProof/>
            <w:webHidden/>
          </w:rPr>
          <w:fldChar w:fldCharType="end"/>
        </w:r>
      </w:hyperlink>
    </w:p>
    <w:p w14:paraId="03AA90E5" w14:textId="60015301" w:rsidR="002B6D23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14" w:history="1">
        <w:r w:rsidR="002B6D23" w:rsidRPr="00F03F56">
          <w:rPr>
            <w:rStyle w:val="Lienhypertexte"/>
            <w:noProof/>
          </w:rPr>
          <w:t>2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Test Techno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_Toc130559414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4185557E" w14:textId="670BBA86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15" w:history="1">
        <w:r w:rsidR="002B6D23" w:rsidRPr="00F03F56">
          <w:rPr>
            <w:rStyle w:val="Lienhypertexte"/>
            <w:noProof/>
          </w:rPr>
          <w:t>2.1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1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_Toc130559415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332D945F" w14:textId="54716A82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16" w:history="1">
        <w:r w:rsidR="002B6D23" w:rsidRPr="00F03F56">
          <w:rPr>
            <w:rStyle w:val="Lienhypertexte"/>
            <w:noProof/>
          </w:rPr>
          <w:t>2.2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2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_Toc130559416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76A1D2EE" w14:textId="7439BF4E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17" w:history="1">
        <w:r w:rsidR="002B6D23" w:rsidRPr="00F03F56">
          <w:rPr>
            <w:rStyle w:val="Lienhypertexte"/>
            <w:noProof/>
          </w:rPr>
          <w:t>2.3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3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_Toc130559417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3925ED2C" w14:textId="6702F889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18" w:history="1">
        <w:r w:rsidR="002B6D23" w:rsidRPr="00F03F56">
          <w:rPr>
            <w:rStyle w:val="Lienhypertexte"/>
            <w:noProof/>
          </w:rPr>
          <w:t>2.4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4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_Toc130559418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7F087C6F" w14:textId="1813584E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19" w:history="1">
        <w:r w:rsidR="002B6D23" w:rsidRPr="00F03F56">
          <w:rPr>
            <w:rStyle w:val="Lienhypertexte"/>
            <w:noProof/>
          </w:rPr>
          <w:t>2.5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5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_Toc130559419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039AAB29" w14:textId="7C781CA2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20" w:history="1">
        <w:r w:rsidR="002B6D23" w:rsidRPr="00F03F56">
          <w:rPr>
            <w:rStyle w:val="Lienhypertexte"/>
            <w:noProof/>
          </w:rPr>
          <w:t>2.6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6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_Toc130559420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5FA4E8AF" w14:textId="5C50D0DE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21" w:history="1">
        <w:r w:rsidR="002B6D23" w:rsidRPr="00F03F56">
          <w:rPr>
            <w:rStyle w:val="Lienhypertexte"/>
            <w:noProof/>
          </w:rPr>
          <w:t>2.7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7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_Toc130559421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547F6288" w14:textId="74043E9A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22" w:history="1">
        <w:r w:rsidR="002B6D23" w:rsidRPr="00F03F56">
          <w:rPr>
            <w:rStyle w:val="Lienhypertexte"/>
            <w:noProof/>
          </w:rPr>
          <w:t>2.8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8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_Toc130559422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35F3D6E5" w14:textId="4DA58B87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23" w:history="1">
        <w:r w:rsidR="002B6D23" w:rsidRPr="00F03F56">
          <w:rPr>
            <w:rStyle w:val="Lienhypertexte"/>
            <w:noProof/>
          </w:rPr>
          <w:t>2.9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9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_Toc130559423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6687E0B6" w14:textId="5663EB7F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24" w:history="1">
        <w:r w:rsidR="002B6D23" w:rsidRPr="00F03F56">
          <w:rPr>
            <w:rStyle w:val="Lienhypertexte"/>
            <w:noProof/>
          </w:rPr>
          <w:t>2.10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10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_Toc130559424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05C497F0" w14:textId="79634B45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25" w:history="1">
        <w:r w:rsidR="002B6D23" w:rsidRPr="00F03F56">
          <w:rPr>
            <w:rStyle w:val="Lienhypertexte"/>
            <w:noProof/>
          </w:rPr>
          <w:t>2.11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11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_Toc130559425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6205824A" w14:textId="7BD8BF72" w:rsidR="002B6D23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0559426" w:history="1">
        <w:r w:rsidR="002B6D23" w:rsidRPr="00F03F56">
          <w:rPr>
            <w:rStyle w:val="Lienhypertexte"/>
            <w:noProof/>
          </w:rPr>
          <w:t>2.12</w:t>
        </w:r>
        <w:r w:rsidR="002B6D23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2B6D23" w:rsidRPr="00F03F56">
          <w:rPr>
            <w:rStyle w:val="Lienhypertexte"/>
            <w:noProof/>
          </w:rPr>
          <w:t>Exercice 12</w:t>
        </w:r>
        <w:r w:rsidR="002B6D23">
          <w:rPr>
            <w:noProof/>
            <w:webHidden/>
          </w:rPr>
          <w:tab/>
        </w:r>
        <w:r w:rsidR="002B6D23">
          <w:rPr>
            <w:noProof/>
            <w:webHidden/>
          </w:rPr>
          <w:fldChar w:fldCharType="begin"/>
        </w:r>
        <w:r w:rsidR="002B6D23">
          <w:rPr>
            <w:noProof/>
            <w:webHidden/>
          </w:rPr>
          <w:instrText xml:space="preserve"> PAGEREF _Toc130559426 \h </w:instrText>
        </w:r>
        <w:r w:rsidR="002B6D23">
          <w:rPr>
            <w:noProof/>
            <w:webHidden/>
          </w:rPr>
        </w:r>
        <w:r w:rsidR="002B6D23">
          <w:rPr>
            <w:noProof/>
            <w:webHidden/>
          </w:rPr>
          <w:fldChar w:fldCharType="separate"/>
        </w:r>
        <w:r w:rsidR="002B6D23">
          <w:rPr>
            <w:noProof/>
            <w:webHidden/>
          </w:rPr>
          <w:t>2</w:t>
        </w:r>
        <w:r w:rsidR="002B6D23">
          <w:rPr>
            <w:noProof/>
            <w:webHidden/>
          </w:rPr>
          <w:fldChar w:fldCharType="end"/>
        </w:r>
      </w:hyperlink>
    </w:p>
    <w:p w14:paraId="4F9BF490" w14:textId="08644241" w:rsidR="009432A5" w:rsidRPr="00A84523" w:rsidRDefault="00611F2A" w:rsidP="001855BC">
      <w:pPr>
        <w:pStyle w:val="TxtJustifi"/>
      </w:pPr>
      <w:r w:rsidRPr="00A84523">
        <w:fldChar w:fldCharType="end"/>
      </w:r>
    </w:p>
    <w:p w14:paraId="2D0211C7" w14:textId="77777777" w:rsidR="00985F46" w:rsidRPr="00A84523" w:rsidRDefault="00985F46" w:rsidP="00AF4FBC">
      <w:pPr>
        <w:pStyle w:val="TxtJustifi"/>
      </w:pPr>
    </w:p>
    <w:p w14:paraId="4370D47D" w14:textId="77777777" w:rsidR="00985F46" w:rsidRPr="00A84523" w:rsidRDefault="00985F46" w:rsidP="00610AA7">
      <w:pPr>
        <w:pStyle w:val="ListePuce1"/>
        <w:rPr>
          <w:lang w:val="fr-CH"/>
        </w:rPr>
        <w:sectPr w:rsidR="00985F46" w:rsidRPr="00A84523" w:rsidSect="000A5105">
          <w:footerReference w:type="default" r:id="rId11"/>
          <w:pgSz w:w="11906" w:h="16838" w:code="9"/>
          <w:pgMar w:top="1418" w:right="851" w:bottom="1418" w:left="1701" w:header="720" w:footer="851" w:gutter="0"/>
          <w:pgNumType w:fmt="upperRoman"/>
          <w:cols w:space="720"/>
        </w:sectPr>
      </w:pPr>
    </w:p>
    <w:p w14:paraId="5A94870A" w14:textId="77777777" w:rsidR="00F60B4E" w:rsidRDefault="002C3D10" w:rsidP="002C3D10">
      <w:pPr>
        <w:pStyle w:val="Titre1"/>
      </w:pPr>
      <w:bookmarkStart w:id="2" w:name="_Ref187730939"/>
      <w:bookmarkStart w:id="3" w:name="_Toc130559412"/>
      <w:bookmarkEnd w:id="2"/>
      <w:r w:rsidRPr="00A84523">
        <w:lastRenderedPageBreak/>
        <w:t>Introductio</w:t>
      </w:r>
      <w:r w:rsidR="00996A5D">
        <w:t>n</w:t>
      </w:r>
      <w:bookmarkEnd w:id="3"/>
    </w:p>
    <w:p w14:paraId="09E752FE" w14:textId="28C8782A" w:rsidR="00C4389B" w:rsidRDefault="00CB0CD3" w:rsidP="00C4389B">
      <w:pPr>
        <w:pStyle w:val="TxtJustifi"/>
      </w:pPr>
      <w:r>
        <w:t xml:space="preserve">Durant ce module nous allons apprendre </w:t>
      </w:r>
      <w:proofErr w:type="spellStart"/>
      <w:r>
        <w:t>a</w:t>
      </w:r>
      <w:proofErr w:type="spellEnd"/>
      <w:r>
        <w:t xml:space="preserve"> faire une application web avec </w:t>
      </w:r>
      <w:r w:rsidR="00CA1678">
        <w:t xml:space="preserve">java en back end </w:t>
      </w:r>
      <w:r w:rsidR="00A01376">
        <w:t>et pas du PHP</w:t>
      </w:r>
      <w:r w:rsidR="004E0A7B">
        <w:t>.</w:t>
      </w:r>
    </w:p>
    <w:p w14:paraId="730C0ADD" w14:textId="77777777" w:rsidR="0031661A" w:rsidRDefault="0031661A" w:rsidP="0031661A">
      <w:pPr>
        <w:pStyle w:val="Titre2"/>
      </w:pPr>
      <w:bookmarkStart w:id="4" w:name="_Toc130559413"/>
      <w:r>
        <w:t>Objectifs opérationnels</w:t>
      </w:r>
      <w:bookmarkEnd w:id="4"/>
    </w:p>
    <w:p w14:paraId="3009BDB7" w14:textId="1CF35E55" w:rsidR="0031661A" w:rsidRDefault="0031661A" w:rsidP="0031661A">
      <w:pPr>
        <w:pStyle w:val="TxtJustifi"/>
        <w:numPr>
          <w:ilvl w:val="0"/>
          <w:numId w:val="33"/>
        </w:numPr>
      </w:pPr>
      <w:r>
        <w:t>Analyser la donnée, projeter la fonctionnalité et déterminer le concept de la réalisation.</w:t>
      </w:r>
    </w:p>
    <w:p w14:paraId="00BFF205" w14:textId="13A9B484" w:rsidR="0031661A" w:rsidRDefault="0031661A" w:rsidP="0031661A">
      <w:pPr>
        <w:pStyle w:val="TxtJustifi"/>
        <w:numPr>
          <w:ilvl w:val="0"/>
          <w:numId w:val="33"/>
        </w:numPr>
      </w:pPr>
      <w:r>
        <w:t>Réaliser une fonctionnalité spécifique d’une application Web par Session-Handling, authentification et vérification de formulaire.</w:t>
      </w:r>
    </w:p>
    <w:p w14:paraId="5EB469CE" w14:textId="2243F9E0" w:rsidR="0031661A" w:rsidRDefault="0031661A" w:rsidP="0031661A">
      <w:pPr>
        <w:pStyle w:val="TxtJustifi"/>
        <w:numPr>
          <w:ilvl w:val="0"/>
          <w:numId w:val="33"/>
        </w:numPr>
      </w:pPr>
      <w:r>
        <w:t>Programmer une application Web à l’aide d’un langage de programmation compte tenu des exigences liées à la sécurité.</w:t>
      </w:r>
    </w:p>
    <w:p w14:paraId="4B6AD6E2" w14:textId="6100A331" w:rsidR="0031661A" w:rsidRDefault="0031661A" w:rsidP="0031661A">
      <w:pPr>
        <w:pStyle w:val="TxtJustifi"/>
        <w:numPr>
          <w:ilvl w:val="0"/>
          <w:numId w:val="33"/>
        </w:numPr>
      </w:pPr>
      <w:r>
        <w:t>Vérifier la fonctionnalité et la sécurité de l’application Web à l’aide du plan tests, verbaliser les résultats et, le cas échéant, corriger les erreurs.</w:t>
      </w:r>
    </w:p>
    <w:p w14:paraId="70817EE4" w14:textId="51F484D1" w:rsidR="000B2659" w:rsidRDefault="000B2659">
      <w:pPr>
        <w:rPr>
          <w:sz w:val="24"/>
        </w:rPr>
      </w:pPr>
      <w:r>
        <w:br w:type="page"/>
      </w:r>
    </w:p>
    <w:p w14:paraId="2C9817F9" w14:textId="5DC1531F" w:rsidR="000B2659" w:rsidRDefault="000B2659" w:rsidP="000B2659">
      <w:pPr>
        <w:pStyle w:val="Titre1"/>
      </w:pPr>
      <w:bookmarkStart w:id="5" w:name="_Toc130559414"/>
      <w:r>
        <w:lastRenderedPageBreak/>
        <w:t>Test Techno</w:t>
      </w:r>
      <w:bookmarkEnd w:id="5"/>
    </w:p>
    <w:p w14:paraId="5C9EB9BB" w14:textId="050622C7" w:rsidR="000B2659" w:rsidRDefault="000B2659" w:rsidP="00D90F41">
      <w:pPr>
        <w:pStyle w:val="Titre2"/>
      </w:pPr>
      <w:bookmarkStart w:id="6" w:name="_Toc130559415"/>
      <w:r>
        <w:t>Exercice 1</w:t>
      </w:r>
      <w:bookmarkEnd w:id="6"/>
    </w:p>
    <w:p w14:paraId="5770D8B9" w14:textId="62522D6A" w:rsidR="00E420D7" w:rsidRPr="00E420D7" w:rsidRDefault="00A7004B" w:rsidP="00E420D7">
      <w:pPr>
        <w:pStyle w:val="TxtJustifi"/>
      </w:pPr>
      <w:r>
        <w:t>Lors de l’</w:t>
      </w:r>
      <w:r w:rsidR="00F20536">
        <w:t>installation</w:t>
      </w:r>
      <w:r>
        <w:t xml:space="preserve"> de tomcat8 </w:t>
      </w:r>
      <w:r w:rsidR="00F20536">
        <w:t xml:space="preserve">j’ai eu un problème ou tomcat ne se lançais pas j’ai </w:t>
      </w:r>
      <w:proofErr w:type="spellStart"/>
      <w:r w:rsidR="00F20536">
        <w:t>du</w:t>
      </w:r>
      <w:proofErr w:type="spellEnd"/>
      <w:r w:rsidR="00F20536">
        <w:t xml:space="preserve"> le kill dans le cmd puis le relancer est le problème a été régler.</w:t>
      </w:r>
    </w:p>
    <w:p w14:paraId="7BE14841" w14:textId="26CA82E9" w:rsidR="000B2659" w:rsidRDefault="000B2659" w:rsidP="00D90F41">
      <w:pPr>
        <w:pStyle w:val="Titre2"/>
      </w:pPr>
      <w:bookmarkStart w:id="7" w:name="_Toc130559416"/>
      <w:r>
        <w:t>Exercice</w:t>
      </w:r>
      <w:r w:rsidR="00D90F41">
        <w:t xml:space="preserve"> 2</w:t>
      </w:r>
      <w:bookmarkEnd w:id="7"/>
    </w:p>
    <w:p w14:paraId="420CDC8B" w14:textId="67A7E021" w:rsidR="00E420D7" w:rsidRPr="00E420D7" w:rsidRDefault="00A34E86" w:rsidP="00E420D7">
      <w:pPr>
        <w:pStyle w:val="TxtJustifi"/>
      </w:pPr>
      <w:r>
        <w:t xml:space="preserve">Durant </w:t>
      </w:r>
      <w:r w:rsidR="00482859">
        <w:t>cet exercice</w:t>
      </w:r>
      <w:r>
        <w:t xml:space="preserve"> nous avons </w:t>
      </w:r>
      <w:r w:rsidR="00A327FE">
        <w:t>dû</w:t>
      </w:r>
      <w:r>
        <w:t xml:space="preserve"> faire</w:t>
      </w:r>
      <w:r w:rsidR="00482859">
        <w:t xml:space="preserve"> notre premier site web avec java et tester les jsp. Je n’ai pas eu de problème durant cet exercice.</w:t>
      </w:r>
    </w:p>
    <w:p w14:paraId="189372A6" w14:textId="4C55CDAA" w:rsidR="00D90F41" w:rsidRDefault="00D90F41" w:rsidP="00D90F41">
      <w:pPr>
        <w:pStyle w:val="Titre2"/>
      </w:pPr>
      <w:bookmarkStart w:id="8" w:name="_Toc130559417"/>
      <w:r>
        <w:t>Exercice 3</w:t>
      </w:r>
      <w:bookmarkEnd w:id="8"/>
    </w:p>
    <w:p w14:paraId="12BFE21B" w14:textId="662EB959" w:rsidR="00E420D7" w:rsidRDefault="00BA009B" w:rsidP="00E420D7">
      <w:pPr>
        <w:pStyle w:val="TxtJustifi"/>
      </w:pPr>
      <w:r>
        <w:t xml:space="preserve">Dans cet exercice nous avons </w:t>
      </w:r>
      <w:r w:rsidR="00A07C26">
        <w:t xml:space="preserve">dû implémenter un login </w:t>
      </w:r>
      <w:r w:rsidR="0078666E">
        <w:t xml:space="preserve">qui vas simplement réécrire les données que nous avons </w:t>
      </w:r>
      <w:r w:rsidR="00F16A93">
        <w:t>rentré</w:t>
      </w:r>
      <w:r w:rsidR="0078666E">
        <w:t xml:space="preserve"> dans </w:t>
      </w:r>
      <w:r w:rsidR="00C74206">
        <w:t>les champs disponibles</w:t>
      </w:r>
      <w:r w:rsidR="0078666E">
        <w:t>.</w:t>
      </w:r>
    </w:p>
    <w:p w14:paraId="20BCDF90" w14:textId="6DC74E2C" w:rsidR="00C74206" w:rsidRDefault="00F16A93" w:rsidP="00E420D7">
      <w:pPr>
        <w:pStyle w:val="TxtJustifi"/>
      </w:pPr>
      <w:r w:rsidRPr="00F16A93">
        <w:rPr>
          <w:noProof/>
        </w:rPr>
        <w:drawing>
          <wp:inline distT="0" distB="0" distL="0" distR="0" wp14:anchorId="120ED35E" wp14:editId="7CB9360F">
            <wp:extent cx="5939790" cy="1635125"/>
            <wp:effectExtent l="0" t="0" r="381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FF65" w14:textId="4E8413A5" w:rsidR="00C74206" w:rsidRPr="00E420D7" w:rsidRDefault="00C74206" w:rsidP="00E420D7">
      <w:pPr>
        <w:pStyle w:val="TxtJustifi"/>
      </w:pPr>
      <w:r w:rsidRPr="00C74206">
        <w:rPr>
          <w:noProof/>
        </w:rPr>
        <w:drawing>
          <wp:inline distT="0" distB="0" distL="0" distR="0" wp14:anchorId="3BF26D98" wp14:editId="5E633317">
            <wp:extent cx="3886742" cy="1428949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540E" w14:textId="014FD994" w:rsidR="00D90F41" w:rsidRDefault="00D90F41" w:rsidP="00D90F41">
      <w:pPr>
        <w:pStyle w:val="Titre2"/>
      </w:pPr>
      <w:bookmarkStart w:id="9" w:name="_Toc130559418"/>
      <w:r>
        <w:t xml:space="preserve">Exercice </w:t>
      </w:r>
      <w:r w:rsidR="00E83FCE">
        <w:t>4</w:t>
      </w:r>
      <w:bookmarkEnd w:id="9"/>
    </w:p>
    <w:p w14:paraId="6F5AA83A" w14:textId="1E7D9AF6" w:rsidR="00E420D7" w:rsidRDefault="00981B27" w:rsidP="00E420D7">
      <w:pPr>
        <w:pStyle w:val="TxtJustifi"/>
      </w:pPr>
      <w:r>
        <w:t xml:space="preserve">Nous avons </w:t>
      </w:r>
      <w:r w:rsidR="009F31C9">
        <w:t>dû</w:t>
      </w:r>
      <w:r>
        <w:t xml:space="preserve"> mettre en place un site qui permet de sa</w:t>
      </w:r>
      <w:r w:rsidR="005860DE">
        <w:t>isir un</w:t>
      </w:r>
      <w:r w:rsidR="00347AC1">
        <w:t>e ville suisse et qui vas nous retourner la météo du jour</w:t>
      </w:r>
      <w:r w:rsidR="009F31C9">
        <w:t>.</w:t>
      </w:r>
    </w:p>
    <w:p w14:paraId="173ECB6D" w14:textId="7F8741C4" w:rsidR="009F31C9" w:rsidRDefault="009F31C9" w:rsidP="00E420D7">
      <w:pPr>
        <w:pStyle w:val="TxtJustifi"/>
      </w:pPr>
      <w:r w:rsidRPr="009F31C9">
        <w:rPr>
          <w:noProof/>
        </w:rPr>
        <w:drawing>
          <wp:inline distT="0" distB="0" distL="0" distR="0" wp14:anchorId="1DA92B9D" wp14:editId="36F61B87">
            <wp:extent cx="5939790" cy="1268730"/>
            <wp:effectExtent l="0" t="0" r="381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8B4" w14:textId="67BFF076" w:rsidR="009F31C9" w:rsidRPr="00E420D7" w:rsidRDefault="00E420FD" w:rsidP="00E420D7">
      <w:pPr>
        <w:pStyle w:val="TxtJustifi"/>
      </w:pPr>
      <w:r w:rsidRPr="00E420FD">
        <w:rPr>
          <w:noProof/>
        </w:rPr>
        <w:lastRenderedPageBreak/>
        <w:drawing>
          <wp:inline distT="0" distB="0" distL="0" distR="0" wp14:anchorId="4978C31F" wp14:editId="2944CCC8">
            <wp:extent cx="5939790" cy="345059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62B9" w14:textId="5971CC26" w:rsidR="00D90F41" w:rsidRDefault="00D90F41" w:rsidP="00D90F41">
      <w:pPr>
        <w:pStyle w:val="Titre2"/>
      </w:pPr>
      <w:bookmarkStart w:id="10" w:name="_Toc130559419"/>
      <w:r>
        <w:t xml:space="preserve">Exercice </w:t>
      </w:r>
      <w:r w:rsidR="00E83FCE">
        <w:t>5</w:t>
      </w:r>
      <w:bookmarkEnd w:id="10"/>
    </w:p>
    <w:p w14:paraId="7DB1AC83" w14:textId="0947457F" w:rsidR="00E420D7" w:rsidRDefault="003A1154" w:rsidP="00E420D7">
      <w:pPr>
        <w:pStyle w:val="TxtJustifi"/>
      </w:pPr>
      <w:r>
        <w:t xml:space="preserve">Dans cet exercice nous avons dû mettre en place </w:t>
      </w:r>
      <w:r w:rsidR="008A071A">
        <w:t>une connexion</w:t>
      </w:r>
      <w:r>
        <w:t xml:space="preserve"> a une </w:t>
      </w:r>
      <w:proofErr w:type="spellStart"/>
      <w:r>
        <w:t>db</w:t>
      </w:r>
      <w:proofErr w:type="spellEnd"/>
      <w:r>
        <w:t xml:space="preserve"> </w:t>
      </w:r>
      <w:r w:rsidR="003011B8">
        <w:t xml:space="preserve">qui devais nous </w:t>
      </w:r>
      <w:r w:rsidR="00095A72">
        <w:t>retourner</w:t>
      </w:r>
      <w:r w:rsidR="00827D2F">
        <w:t xml:space="preserve"> </w:t>
      </w:r>
      <w:r w:rsidR="00215D8A">
        <w:t>une liste de 13 pays.</w:t>
      </w:r>
      <w:r w:rsidR="00B73990">
        <w:t xml:space="preserve"> </w:t>
      </w:r>
    </w:p>
    <w:p w14:paraId="31798A6B" w14:textId="0607EC3F" w:rsidR="008A071A" w:rsidRDefault="008A071A" w:rsidP="008A071A">
      <w:pPr>
        <w:pStyle w:val="TxtJustifi"/>
        <w:jc w:val="center"/>
      </w:pPr>
      <w:r w:rsidRPr="008A071A">
        <w:rPr>
          <w:noProof/>
        </w:rPr>
        <w:drawing>
          <wp:inline distT="0" distB="0" distL="0" distR="0" wp14:anchorId="336EC33C" wp14:editId="2F2483CE">
            <wp:extent cx="2801315" cy="430530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814" cy="4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880F" w14:textId="03558FE0" w:rsidR="009A2981" w:rsidRDefault="009A2981" w:rsidP="009A2981">
      <w:pPr>
        <w:pStyle w:val="TxtJustifi"/>
      </w:pPr>
      <w:r>
        <w:lastRenderedPageBreak/>
        <w:t xml:space="preserve">Pour réaliser cet exercice nous avons dû utiliser 2 </w:t>
      </w:r>
      <w:r w:rsidR="002C3C10">
        <w:t>manières</w:t>
      </w:r>
      <w:r>
        <w:t xml:space="preserve"> diffèrent d’afficher le code.</w:t>
      </w:r>
    </w:p>
    <w:p w14:paraId="78FEDDE3" w14:textId="65036D5F" w:rsidR="009A2981" w:rsidRDefault="002C3C10" w:rsidP="009A2981">
      <w:pPr>
        <w:pStyle w:val="TxtJustifi"/>
      </w:pPr>
      <w:r>
        <w:rPr>
          <w:noProof/>
        </w:rPr>
        <w:drawing>
          <wp:inline distT="0" distB="0" distL="0" distR="0" wp14:anchorId="4F87C887" wp14:editId="3BE71D1C">
            <wp:extent cx="5939790" cy="3071495"/>
            <wp:effectExtent l="0" t="0" r="381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8C27" w14:textId="135A3C56" w:rsidR="008A071A" w:rsidRDefault="00095A72" w:rsidP="008A071A">
      <w:pPr>
        <w:pStyle w:val="TxtJustifi"/>
      </w:pPr>
      <w:r>
        <w:t xml:space="preserve">J’ai eu un problème au moment </w:t>
      </w:r>
      <w:r w:rsidR="001138EE">
        <w:t xml:space="preserve">de la mise en ligne de l’exercice </w:t>
      </w:r>
      <w:r w:rsidR="00691F28">
        <w:t xml:space="preserve">il fallait mettre à true </w:t>
      </w:r>
      <w:r w:rsidR="00660BD8">
        <w:t>des</w:t>
      </w:r>
      <w:r w:rsidR="00691F28">
        <w:t xml:space="preserve"> section</w:t>
      </w:r>
      <w:r w:rsidR="00660BD8">
        <w:t>s</w:t>
      </w:r>
      <w:r w:rsidR="00691F28">
        <w:t xml:space="preserve"> dans le code de système</w:t>
      </w:r>
      <w:r w:rsidR="00660BD8">
        <w:t xml:space="preserve"> de</w:t>
      </w:r>
      <w:r w:rsidR="00691F28">
        <w:t xml:space="preserve"> cpanel.</w:t>
      </w:r>
    </w:p>
    <w:p w14:paraId="2AA163AE" w14:textId="336C6C10" w:rsidR="002F02F6" w:rsidRDefault="002F02F6" w:rsidP="008A071A">
      <w:pPr>
        <w:pStyle w:val="TxtJustifi"/>
      </w:pPr>
      <w:r>
        <w:rPr>
          <w:noProof/>
        </w:rPr>
        <w:drawing>
          <wp:inline distT="0" distB="0" distL="0" distR="0" wp14:anchorId="1FB6DF0D" wp14:editId="398CE5A6">
            <wp:extent cx="5939790" cy="1889125"/>
            <wp:effectExtent l="0" t="0" r="381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761B" w14:textId="3616F512" w:rsidR="00660BD8" w:rsidRPr="00E420D7" w:rsidRDefault="00660BD8" w:rsidP="008A071A">
      <w:pPr>
        <w:pStyle w:val="TxtJustifi"/>
      </w:pPr>
      <w:r>
        <w:rPr>
          <w:noProof/>
        </w:rPr>
        <w:drawing>
          <wp:inline distT="0" distB="0" distL="0" distR="0" wp14:anchorId="29C471A8" wp14:editId="3253A6A6">
            <wp:extent cx="5939790" cy="158750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DE07" w14:textId="121D51B6" w:rsidR="00D90F41" w:rsidRDefault="00D90F41" w:rsidP="00D90F41">
      <w:pPr>
        <w:pStyle w:val="Titre2"/>
      </w:pPr>
      <w:bookmarkStart w:id="11" w:name="_Toc130559420"/>
      <w:r>
        <w:t xml:space="preserve">Exercice </w:t>
      </w:r>
      <w:r w:rsidR="00E83FCE">
        <w:t>6</w:t>
      </w:r>
      <w:bookmarkEnd w:id="11"/>
    </w:p>
    <w:p w14:paraId="09D480E5" w14:textId="71675CCB" w:rsidR="00E420D7" w:rsidRDefault="00AB4C60" w:rsidP="00E420D7">
      <w:pPr>
        <w:pStyle w:val="TxtJustifi"/>
      </w:pPr>
      <w:r>
        <w:t xml:space="preserve">Dans cet exercice nous avons </w:t>
      </w:r>
      <w:r w:rsidR="004A5DDF">
        <w:t>dû</w:t>
      </w:r>
      <w:r>
        <w:t xml:space="preserve"> mettre en place un login </w:t>
      </w:r>
      <w:r w:rsidR="00A714DB">
        <w:t>fonctionnel</w:t>
      </w:r>
      <w:r w:rsidR="004A5DDF">
        <w:t xml:space="preserve"> avec du </w:t>
      </w:r>
      <w:r w:rsidR="00A714DB">
        <w:t>java et du html</w:t>
      </w:r>
      <w:r w:rsidR="004A5DDF">
        <w:t>.</w:t>
      </w:r>
    </w:p>
    <w:p w14:paraId="51B0B8E4" w14:textId="5BC9CAE1" w:rsidR="004A5DDF" w:rsidRDefault="004A5DDF" w:rsidP="00E420D7">
      <w:pPr>
        <w:pStyle w:val="TxtJustifi"/>
      </w:pPr>
      <w:r w:rsidRPr="004A5DDF">
        <w:rPr>
          <w:noProof/>
        </w:rPr>
        <w:drawing>
          <wp:inline distT="0" distB="0" distL="0" distR="0" wp14:anchorId="3D19502A" wp14:editId="3E00869E">
            <wp:extent cx="5939790" cy="1275715"/>
            <wp:effectExtent l="0" t="0" r="3810" b="635"/>
            <wp:docPr id="9" name="Image 9" descr="Une image contenant let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lettr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F85F" w14:textId="77F27BD0" w:rsidR="004A5DDF" w:rsidRDefault="004A5DDF" w:rsidP="00E420D7">
      <w:pPr>
        <w:pStyle w:val="TxtJustifi"/>
      </w:pPr>
      <w:r w:rsidRPr="004A5DDF">
        <w:rPr>
          <w:noProof/>
        </w:rPr>
        <w:lastRenderedPageBreak/>
        <w:drawing>
          <wp:inline distT="0" distB="0" distL="0" distR="0" wp14:anchorId="3DFE438A" wp14:editId="5E71E497">
            <wp:extent cx="5401429" cy="1829055"/>
            <wp:effectExtent l="0" t="0" r="889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3C2" w14:textId="3AEA5943" w:rsidR="00A714DB" w:rsidRDefault="00B73990" w:rsidP="00E420D7">
      <w:pPr>
        <w:pStyle w:val="TxtJustifi"/>
      </w:pPr>
      <w:r w:rsidRPr="00B73990">
        <w:rPr>
          <w:noProof/>
        </w:rPr>
        <w:drawing>
          <wp:inline distT="0" distB="0" distL="0" distR="0" wp14:anchorId="4B6F39B4" wp14:editId="314962D6">
            <wp:extent cx="5939790" cy="1238885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B479" w14:textId="79655C6D" w:rsidR="004A5DDF" w:rsidRPr="00E420D7" w:rsidRDefault="00A714DB" w:rsidP="00E420D7">
      <w:pPr>
        <w:pStyle w:val="TxtJustifi"/>
      </w:pPr>
      <w:r w:rsidRPr="00A714DB">
        <w:rPr>
          <w:noProof/>
        </w:rPr>
        <w:drawing>
          <wp:inline distT="0" distB="0" distL="0" distR="0" wp14:anchorId="4097A8A0" wp14:editId="152CD2AD">
            <wp:extent cx="2829320" cy="1505160"/>
            <wp:effectExtent l="0" t="0" r="9525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7406" w14:textId="526A97DE" w:rsidR="00D90F41" w:rsidRDefault="00D90F41" w:rsidP="00D90F41">
      <w:pPr>
        <w:pStyle w:val="Titre2"/>
      </w:pPr>
      <w:bookmarkStart w:id="12" w:name="_Toc130559421"/>
      <w:r>
        <w:t xml:space="preserve">Exercice </w:t>
      </w:r>
      <w:r w:rsidR="00E83FCE">
        <w:t>7</w:t>
      </w:r>
      <w:bookmarkEnd w:id="12"/>
    </w:p>
    <w:p w14:paraId="5E50F417" w14:textId="2327A778" w:rsidR="00E420D7" w:rsidRPr="00E420D7" w:rsidRDefault="0020622D" w:rsidP="00E420D7">
      <w:pPr>
        <w:pStyle w:val="TxtJustifi"/>
      </w:pPr>
      <w:r>
        <w:t xml:space="preserve">Nous avons </w:t>
      </w:r>
      <w:r w:rsidR="00ED3341">
        <w:t>créé</w:t>
      </w:r>
      <w:r>
        <w:t xml:space="preserve"> notre premier servlet</w:t>
      </w:r>
      <w:r w:rsidR="00C8484E">
        <w:t xml:space="preserve"> pour </w:t>
      </w:r>
      <w:r w:rsidR="00BE3530">
        <w:t>nos applications</w:t>
      </w:r>
      <w:r w:rsidR="00C8484E">
        <w:t xml:space="preserve"> et le connecter avec un index</w:t>
      </w:r>
      <w:r w:rsidR="00A140B3">
        <w:t xml:space="preserve"> qui vas faire comme dans l’exercice 3 sois transmettre retranscrire des informations.</w:t>
      </w:r>
    </w:p>
    <w:p w14:paraId="7AD9C60B" w14:textId="232ABDE6" w:rsidR="00D90F41" w:rsidRDefault="00D90F41" w:rsidP="00D90F41">
      <w:pPr>
        <w:pStyle w:val="Titre2"/>
      </w:pPr>
      <w:bookmarkStart w:id="13" w:name="_Toc130559422"/>
      <w:r>
        <w:t xml:space="preserve">Exercice </w:t>
      </w:r>
      <w:r w:rsidR="00E83FCE">
        <w:t>8</w:t>
      </w:r>
      <w:bookmarkEnd w:id="13"/>
    </w:p>
    <w:p w14:paraId="13AB0C35" w14:textId="493B08AF" w:rsidR="00F94E19" w:rsidRDefault="00F94E19" w:rsidP="00E420D7">
      <w:pPr>
        <w:pStyle w:val="TxtJustifi"/>
      </w:pPr>
      <w:r>
        <w:t>Cet exercice est comme l’exercice 6 mais avec un servlet</w:t>
      </w:r>
      <w:r w:rsidR="00857464">
        <w:t>.</w:t>
      </w:r>
    </w:p>
    <w:p w14:paraId="78C8F81D" w14:textId="52C41A39" w:rsidR="00857464" w:rsidRDefault="00857464" w:rsidP="00E420D7">
      <w:pPr>
        <w:pStyle w:val="TxtJustifi"/>
      </w:pPr>
      <w:r>
        <w:t xml:space="preserve">Voici ce qui </w:t>
      </w:r>
      <w:r w:rsidR="00F47D57">
        <w:t>se</w:t>
      </w:r>
      <w:r>
        <w:t xml:space="preserve"> </w:t>
      </w:r>
      <w:r w:rsidR="000D1EED">
        <w:t>passe</w:t>
      </w:r>
      <w:r>
        <w:t xml:space="preserve"> quand </w:t>
      </w:r>
      <w:r w:rsidR="000D1EED">
        <w:t>nous faisons un bon login.</w:t>
      </w:r>
    </w:p>
    <w:p w14:paraId="0D14CA59" w14:textId="74B698D6" w:rsidR="00DF6419" w:rsidRDefault="00DF6419" w:rsidP="00E420D7">
      <w:pPr>
        <w:pStyle w:val="TxtJustifi"/>
      </w:pPr>
      <w:r w:rsidRPr="00DF6419">
        <w:rPr>
          <w:noProof/>
        </w:rPr>
        <w:drawing>
          <wp:inline distT="0" distB="0" distL="0" distR="0" wp14:anchorId="1C1251AA" wp14:editId="7F9252AD">
            <wp:extent cx="5939790" cy="74676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6CB1" w14:textId="17BA3FE0" w:rsidR="00B637A5" w:rsidRDefault="00B637A5" w:rsidP="00E420D7">
      <w:pPr>
        <w:pStyle w:val="TxtJustifi"/>
      </w:pPr>
      <w:r w:rsidRPr="00B637A5">
        <w:rPr>
          <w:noProof/>
        </w:rPr>
        <w:drawing>
          <wp:inline distT="0" distB="0" distL="0" distR="0" wp14:anchorId="7B2CEAD6" wp14:editId="053A0D81">
            <wp:extent cx="2591162" cy="1247949"/>
            <wp:effectExtent l="0" t="0" r="0" b="9525"/>
            <wp:docPr id="15" name="Image 15" descr="Une image contenant texte, let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lett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321D" w14:textId="77777777" w:rsidR="00B637A5" w:rsidRDefault="00B637A5" w:rsidP="00E420D7">
      <w:pPr>
        <w:pStyle w:val="TxtJustifi"/>
      </w:pPr>
    </w:p>
    <w:p w14:paraId="5294A104" w14:textId="434309D7" w:rsidR="00F94E19" w:rsidRDefault="008D4D56" w:rsidP="00B610C2">
      <w:pPr>
        <w:pStyle w:val="TxtJustifi"/>
      </w:pPr>
      <w:r>
        <w:t xml:space="preserve">Voici ce qui </w:t>
      </w:r>
      <w:r w:rsidR="007E22E6">
        <w:t>se</w:t>
      </w:r>
      <w:r>
        <w:t xml:space="preserve"> passe quand </w:t>
      </w:r>
      <w:r w:rsidR="00857464">
        <w:t>nous faisons un mauvais login.</w:t>
      </w:r>
    </w:p>
    <w:p w14:paraId="6466887F" w14:textId="1A2B2864" w:rsidR="00ED3341" w:rsidRDefault="00ED3341" w:rsidP="00E420D7">
      <w:pPr>
        <w:pStyle w:val="TxtJustifi"/>
      </w:pPr>
      <w:r w:rsidRPr="00ED3341">
        <w:rPr>
          <w:noProof/>
        </w:rPr>
        <w:drawing>
          <wp:inline distT="0" distB="0" distL="0" distR="0" wp14:anchorId="2BC27FC6" wp14:editId="5D32A748">
            <wp:extent cx="5939790" cy="95504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3BDB" w14:textId="6071EB5E" w:rsidR="008D4D56" w:rsidRPr="00E420D7" w:rsidRDefault="008D4D56" w:rsidP="00E420D7">
      <w:pPr>
        <w:pStyle w:val="TxtJustifi"/>
      </w:pPr>
      <w:r w:rsidRPr="008D4D56">
        <w:rPr>
          <w:noProof/>
        </w:rPr>
        <w:drawing>
          <wp:inline distT="0" distB="0" distL="0" distR="0" wp14:anchorId="0D5F507D" wp14:editId="1C9F8EFF">
            <wp:extent cx="3315163" cy="1200318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53AE" w14:textId="6A7BB58A" w:rsidR="00D90F41" w:rsidRDefault="00D90F41" w:rsidP="00D90F41">
      <w:pPr>
        <w:pStyle w:val="Titre2"/>
      </w:pPr>
      <w:bookmarkStart w:id="14" w:name="_Toc130559424"/>
      <w:r>
        <w:t xml:space="preserve">Exercice </w:t>
      </w:r>
      <w:r w:rsidR="00E83FCE">
        <w:t>10</w:t>
      </w:r>
      <w:bookmarkEnd w:id="14"/>
    </w:p>
    <w:p w14:paraId="26F068D1" w14:textId="77777777" w:rsidR="00E420D7" w:rsidRPr="00E420D7" w:rsidRDefault="00E420D7" w:rsidP="00E420D7">
      <w:pPr>
        <w:pStyle w:val="TxtJustifi"/>
      </w:pPr>
    </w:p>
    <w:p w14:paraId="0771189B" w14:textId="2EC96B07" w:rsidR="00D90F41" w:rsidRDefault="00D90F41" w:rsidP="00D90F41">
      <w:pPr>
        <w:pStyle w:val="Titre2"/>
      </w:pPr>
      <w:bookmarkStart w:id="15" w:name="_Toc130559425"/>
      <w:r>
        <w:t>Exercice 1</w:t>
      </w:r>
      <w:r w:rsidR="00E83FCE">
        <w:t>1</w:t>
      </w:r>
      <w:bookmarkEnd w:id="15"/>
    </w:p>
    <w:p w14:paraId="1072CCC6" w14:textId="77777777" w:rsidR="00E420D7" w:rsidRPr="00E420D7" w:rsidRDefault="00E420D7" w:rsidP="00E420D7">
      <w:pPr>
        <w:pStyle w:val="TxtJustifi"/>
      </w:pPr>
    </w:p>
    <w:p w14:paraId="07ECC7A7" w14:textId="77777777" w:rsidR="00D90F41" w:rsidRPr="000B2659" w:rsidRDefault="00D90F41" w:rsidP="000B2659">
      <w:pPr>
        <w:pStyle w:val="TxtJustifi"/>
      </w:pPr>
    </w:p>
    <w:sectPr w:rsidR="00D90F41" w:rsidRPr="000B2659" w:rsidSect="00065048">
      <w:headerReference w:type="even" r:id="rId28"/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4732" w14:textId="77777777" w:rsidR="00E84FD8" w:rsidRDefault="00E84FD8" w:rsidP="00C828DE">
      <w:r>
        <w:separator/>
      </w:r>
    </w:p>
  </w:endnote>
  <w:endnote w:type="continuationSeparator" w:id="0">
    <w:p w14:paraId="061AFCBF" w14:textId="77777777" w:rsidR="00E84FD8" w:rsidRDefault="00E84FD8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5A96" w14:textId="77777777" w:rsidR="000E08C0" w:rsidRDefault="000E08C0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2019" w14:textId="71AC9F30" w:rsidR="000E08C0" w:rsidRDefault="00611F2A" w:rsidP="009432A5">
    <w:pPr>
      <w:pStyle w:val="Pieddepage"/>
      <w:pBdr>
        <w:top w:val="none" w:sz="0" w:space="0" w:color="auto"/>
      </w:pBdr>
    </w:pPr>
    <w:r>
      <w:fldChar w:fldCharType="begin"/>
    </w:r>
    <w:r w:rsidR="000E08C0">
      <w:instrText xml:space="preserve"> SET PagesS1 </w:instrText>
    </w:r>
    <w:r>
      <w:fldChar w:fldCharType="begin"/>
    </w:r>
    <w:r w:rsidR="000E08C0">
      <w:instrText xml:space="preserve"> =</w:instrText>
    </w:r>
    <w:fldSimple w:instr=" SECTIONPAGES ">
      <w:r w:rsidR="00B610C2">
        <w:rPr>
          <w:noProof/>
        </w:rPr>
        <w:instrText>1</w:instrText>
      </w:r>
    </w:fldSimple>
    <w:r w:rsidR="000E08C0">
      <w:instrText xml:space="preserve"> </w:instrText>
    </w:r>
    <w:r>
      <w:fldChar w:fldCharType="separate"/>
    </w:r>
    <w:r w:rsidR="00B610C2">
      <w:rPr>
        <w:noProof/>
      </w:rPr>
      <w:instrText>1</w:instrText>
    </w:r>
    <w:r>
      <w:fldChar w:fldCharType="end"/>
    </w:r>
    <w:r w:rsidR="000E08C0">
      <w:instrText xml:space="preserve"> </w:instrText>
    </w:r>
    <w:r>
      <w:fldChar w:fldCharType="separate"/>
    </w:r>
    <w:bookmarkStart w:id="0" w:name="PagesS1"/>
    <w:r w:rsidR="00B610C2">
      <w:rPr>
        <w:noProof/>
      </w:rPr>
      <w:t>1</w:t>
    </w:r>
    <w:bookmarkEnd w:id="0"/>
    <w:r>
      <w:fldChar w:fldCharType="end"/>
    </w:r>
  </w:p>
  <w:p w14:paraId="1CDB468F" w14:textId="77777777" w:rsidR="00B07C81" w:rsidRDefault="00B07C81"/>
  <w:p w14:paraId="232EAFDF" w14:textId="77777777" w:rsidR="00B07C81" w:rsidRDefault="00B07C8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BD1C" w14:textId="31145817" w:rsidR="00F70480" w:rsidRPr="00081E10" w:rsidRDefault="00F70480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B610C2">
        <w:rPr>
          <w:noProof/>
        </w:rPr>
        <w:instrText>1</w:instrText>
      </w:r>
    </w:fldSimple>
    <w:r w:rsidRPr="00081E10">
      <w:instrText xml:space="preserve"> </w:instrText>
    </w:r>
    <w:r w:rsidRPr="00081E10">
      <w:fldChar w:fldCharType="separate"/>
    </w:r>
    <w:r w:rsidR="00B610C2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B610C2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B524" w14:textId="5C8998E0" w:rsidR="000E08C0" w:rsidRPr="00DC41F3" w:rsidRDefault="00DC41F3" w:rsidP="002D56A9">
    <w:pPr>
      <w:pStyle w:val="Pieddepage"/>
      <w:pBdr>
        <w:top w:val="single" w:sz="4" w:space="4" w:color="auto"/>
      </w:pBdr>
      <w:rPr>
        <w:lang w:val="it-IT"/>
      </w:rPr>
    </w:pPr>
    <w:r>
      <w:fldChar w:fldCharType="begin"/>
    </w:r>
    <w:r w:rsidRPr="00DC41F3">
      <w:rPr>
        <w:lang w:val="it-IT"/>
      </w:rPr>
      <w:instrText xml:space="preserve"> STYLEREF  "Titre auteur"  \* CHARFORMAT </w:instrText>
    </w:r>
    <w:r>
      <w:fldChar w:fldCharType="separate"/>
    </w:r>
    <w:r w:rsidR="00B610C2">
      <w:rPr>
        <w:noProof/>
        <w:lang w:val="it-IT"/>
      </w:rPr>
      <w:t>Raphaël de Sousa</w:t>
    </w:r>
    <w:r>
      <w:rPr>
        <w:noProof/>
      </w:rPr>
      <w:fldChar w:fldCharType="end"/>
    </w:r>
    <w:r w:rsidR="00440C4B" w:rsidRPr="00DC41F3">
      <w:rPr>
        <w:lang w:val="it-IT"/>
      </w:rPr>
      <w:tab/>
    </w:r>
    <w:r w:rsidR="00081E10" w:rsidRPr="00DC41F3">
      <w:rPr>
        <w:lang w:val="it-IT"/>
      </w:rPr>
      <w:tab/>
    </w:r>
    <w:r w:rsidR="00440C4B" w:rsidRPr="00DC41F3">
      <w:rPr>
        <w:lang w:val="it-IT"/>
      </w:rPr>
      <w:t xml:space="preserve">Page </w:t>
    </w:r>
    <w:r w:rsidR="00611F2A" w:rsidRPr="00081E10">
      <w:fldChar w:fldCharType="begin"/>
    </w:r>
    <w:r w:rsidR="00440C4B" w:rsidRPr="00DC41F3">
      <w:rPr>
        <w:lang w:val="it-IT"/>
      </w:rPr>
      <w:instrText xml:space="preserve"> PAGE </w:instrText>
    </w:r>
    <w:r w:rsidR="00611F2A" w:rsidRPr="00081E10">
      <w:fldChar w:fldCharType="separate"/>
    </w:r>
    <w:r w:rsidR="003C6075" w:rsidRPr="00DC41F3">
      <w:rPr>
        <w:noProof/>
        <w:lang w:val="it-IT"/>
      </w:rPr>
      <w:t>2</w:t>
    </w:r>
    <w:r w:rsidR="00611F2A" w:rsidRPr="00081E10">
      <w:fldChar w:fldCharType="end"/>
    </w:r>
    <w:r w:rsidR="00440C4B" w:rsidRPr="00DC41F3">
      <w:rPr>
        <w:lang w:val="it-IT"/>
      </w:rPr>
      <w:t xml:space="preserve"> sur </w:t>
    </w:r>
    <w:r w:rsidR="00611F2A" w:rsidRPr="00081E10">
      <w:fldChar w:fldCharType="begin"/>
    </w:r>
    <w:r w:rsidR="00440C4B" w:rsidRPr="00DC41F3">
      <w:rPr>
        <w:lang w:val="it-IT"/>
      </w:rPr>
      <w:instrText xml:space="preserve"> = </w:instrText>
    </w:r>
    <w:r>
      <w:fldChar w:fldCharType="begin"/>
    </w:r>
    <w:r w:rsidRPr="00DC41F3">
      <w:rPr>
        <w:lang w:val="it-IT"/>
      </w:rPr>
      <w:instrText xml:space="preserve"> NUMPAGES </w:instrText>
    </w:r>
    <w:r>
      <w:fldChar w:fldCharType="separate"/>
    </w:r>
    <w:r w:rsidR="00B610C2">
      <w:rPr>
        <w:noProof/>
        <w:lang w:val="it-IT"/>
      </w:rPr>
      <w:instrText>8</w:instrText>
    </w:r>
    <w:r>
      <w:rPr>
        <w:noProof/>
      </w:rPr>
      <w:fldChar w:fldCharType="end"/>
    </w:r>
    <w:r w:rsidR="00440C4B" w:rsidRPr="00DC41F3">
      <w:rPr>
        <w:lang w:val="it-IT"/>
      </w:rPr>
      <w:instrText xml:space="preserve"> - </w:instrText>
    </w:r>
    <w:r>
      <w:fldChar w:fldCharType="begin"/>
    </w:r>
    <w:r w:rsidRPr="00DC41F3">
      <w:rPr>
        <w:lang w:val="it-IT"/>
      </w:rPr>
      <w:instrText xml:space="preserve"> PagesS1 </w:instrText>
    </w:r>
    <w:r>
      <w:fldChar w:fldCharType="separate"/>
    </w:r>
    <w:r w:rsidR="00BD0923">
      <w:rPr>
        <w:noProof/>
      </w:rPr>
      <w:instrText>1</w:instrText>
    </w:r>
    <w:r>
      <w:rPr>
        <w:noProof/>
      </w:rPr>
      <w:fldChar w:fldCharType="end"/>
    </w:r>
    <w:r w:rsidR="00440C4B" w:rsidRPr="00DC41F3">
      <w:rPr>
        <w:lang w:val="it-IT"/>
      </w:rPr>
      <w:instrText xml:space="preserve"> - </w:instrText>
    </w:r>
    <w:r>
      <w:fldChar w:fldCharType="begin"/>
    </w:r>
    <w:r w:rsidRPr="00DC41F3">
      <w:rPr>
        <w:lang w:val="it-IT"/>
      </w:rPr>
      <w:instrText xml:space="preserve"> PagesS2 </w:instrText>
    </w:r>
    <w:r>
      <w:fldChar w:fldCharType="separate"/>
    </w:r>
    <w:r w:rsidR="00BD0923">
      <w:rPr>
        <w:noProof/>
      </w:rPr>
      <w:instrText>1</w:instrText>
    </w:r>
    <w:r>
      <w:rPr>
        <w:noProof/>
      </w:rPr>
      <w:fldChar w:fldCharType="end"/>
    </w:r>
    <w:r w:rsidR="00611F2A" w:rsidRPr="00081E10">
      <w:fldChar w:fldCharType="separate"/>
    </w:r>
    <w:r w:rsidR="00B610C2">
      <w:rPr>
        <w:noProof/>
        <w:lang w:val="it-IT"/>
      </w:rPr>
      <w:t>6</w:t>
    </w:r>
    <w:r w:rsidR="00611F2A" w:rsidRPr="00081E10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1AD4" w14:textId="2D74C560" w:rsidR="000E08C0" w:rsidRPr="00DC41F3" w:rsidRDefault="00DC41F3" w:rsidP="00E37B47">
    <w:pPr>
      <w:pStyle w:val="Pieddepage"/>
      <w:pBdr>
        <w:top w:val="single" w:sz="4" w:space="4" w:color="auto"/>
      </w:pBdr>
      <w:rPr>
        <w:lang w:val="it-IT"/>
      </w:rPr>
    </w:pPr>
    <w:r>
      <w:fldChar w:fldCharType="begin"/>
    </w:r>
    <w:r w:rsidRPr="00DC41F3">
      <w:rPr>
        <w:lang w:val="it-IT"/>
      </w:rPr>
      <w:instrText xml:space="preserve"> STYLEREF  "Titre auteur"  \* CHARFORMAT </w:instrText>
    </w:r>
    <w:r>
      <w:fldChar w:fldCharType="separate"/>
    </w:r>
    <w:r w:rsidR="00B610C2">
      <w:rPr>
        <w:noProof/>
        <w:lang w:val="it-IT"/>
      </w:rPr>
      <w:t>Raphaël de Sousa</w:t>
    </w:r>
    <w:r>
      <w:rPr>
        <w:noProof/>
      </w:rPr>
      <w:fldChar w:fldCharType="end"/>
    </w:r>
    <w:r w:rsidR="00081E10" w:rsidRPr="00DC41F3">
      <w:rPr>
        <w:lang w:val="it-IT"/>
      </w:rPr>
      <w:tab/>
    </w:r>
    <w:r w:rsidR="00E37B47" w:rsidRPr="00DC41F3">
      <w:rPr>
        <w:lang w:val="it-IT"/>
      </w:rPr>
      <w:tab/>
    </w:r>
    <w:r w:rsidR="000E08C0" w:rsidRPr="00DC41F3">
      <w:rPr>
        <w:lang w:val="it-IT"/>
      </w:rPr>
      <w:t xml:space="preserve">Page </w:t>
    </w:r>
    <w:r w:rsidR="00065048">
      <w:fldChar w:fldCharType="begin"/>
    </w:r>
    <w:r w:rsidR="00065048">
      <w:instrText xml:space="preserve"> PAGE  \* Arabic </w:instrText>
    </w:r>
    <w:r w:rsidR="00065048">
      <w:fldChar w:fldCharType="separate"/>
    </w:r>
    <w:r w:rsidR="00065048">
      <w:rPr>
        <w:noProof/>
      </w:rPr>
      <w:t>4</w:t>
    </w:r>
    <w:r w:rsidR="00065048">
      <w:fldChar w:fldCharType="end"/>
    </w:r>
    <w:r w:rsidR="000E08C0" w:rsidRPr="00DC41F3">
      <w:rPr>
        <w:lang w:val="it-IT"/>
      </w:rPr>
      <w:t xml:space="preserve"> sur </w:t>
    </w:r>
    <w:r w:rsidR="00611F2A" w:rsidRPr="00081E10">
      <w:fldChar w:fldCharType="begin"/>
    </w:r>
    <w:r w:rsidR="000E08C0" w:rsidRPr="00DC41F3">
      <w:rPr>
        <w:lang w:val="it-IT"/>
      </w:rPr>
      <w:instrText xml:space="preserve"> = </w:instrText>
    </w:r>
    <w:r>
      <w:fldChar w:fldCharType="begin"/>
    </w:r>
    <w:r w:rsidRPr="00DC41F3">
      <w:rPr>
        <w:lang w:val="it-IT"/>
      </w:rPr>
      <w:instrText xml:space="preserve"> NUMPAGES </w:instrText>
    </w:r>
    <w:r>
      <w:fldChar w:fldCharType="separate"/>
    </w:r>
    <w:r w:rsidR="00B610C2">
      <w:rPr>
        <w:noProof/>
        <w:lang w:val="it-IT"/>
      </w:rPr>
      <w:instrText>8</w:instrText>
    </w:r>
    <w:r>
      <w:rPr>
        <w:noProof/>
      </w:rPr>
      <w:fldChar w:fldCharType="end"/>
    </w:r>
    <w:r w:rsidR="00065048">
      <w:rPr>
        <w:noProof/>
      </w:rPr>
      <w:instrText>-2</w:instrText>
    </w:r>
    <w:r w:rsidR="000E08C0" w:rsidRPr="00DC41F3">
      <w:rPr>
        <w:lang w:val="it-IT"/>
      </w:rPr>
      <w:instrText xml:space="preserve"> </w:instrText>
    </w:r>
    <w:r w:rsidR="00611F2A" w:rsidRPr="00081E10">
      <w:fldChar w:fldCharType="separate"/>
    </w:r>
    <w:r w:rsidR="00B610C2">
      <w:rPr>
        <w:noProof/>
        <w:lang w:val="it-IT"/>
      </w:rPr>
      <w:t>6</w:t>
    </w:r>
    <w:r w:rsidR="00611F2A"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C255" w14:textId="77777777" w:rsidR="00E84FD8" w:rsidRDefault="00E84FD8" w:rsidP="00C828DE">
      <w:r>
        <w:separator/>
      </w:r>
    </w:p>
  </w:footnote>
  <w:footnote w:type="continuationSeparator" w:id="0">
    <w:p w14:paraId="3678BC64" w14:textId="77777777" w:rsidR="00E84FD8" w:rsidRDefault="00E84FD8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888A" w14:textId="77777777" w:rsidR="000E08C0" w:rsidRDefault="000E08C0" w:rsidP="00C828DE"/>
  <w:p w14:paraId="3EDAD346" w14:textId="77777777" w:rsidR="000E08C0" w:rsidRDefault="000E08C0" w:rsidP="00C828D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6041" w14:textId="35259D5A" w:rsidR="000E08C0" w:rsidRPr="00FD5413" w:rsidRDefault="00000000" w:rsidP="004D3A2D">
    <w:pPr>
      <w:pStyle w:val="En-tte"/>
      <w:jc w:val="center"/>
    </w:pPr>
    <w:fldSimple w:instr=" STYLEREF &quot;Titre principal&quot;  \* CHARFORMAT ">
      <w:r w:rsidR="00B610C2">
        <w:rPr>
          <w:noProof/>
        </w:rPr>
        <w:t>RP_133_ Réaliser des applications Web en Session-Handling</w:t>
      </w:r>
    </w:fldSimple>
    <w:r w:rsidR="000E08C0">
      <w:t> </w:t>
    </w:r>
    <w:r w:rsidR="009432A5">
      <w:t>-</w:t>
    </w:r>
    <w:r w:rsidR="000E08C0">
      <w:t xml:space="preserve"> </w:t>
    </w:r>
    <w:fldSimple w:instr=" STYLEREF  &quot;Titre secondaire&quot;  \* CHARFORMAT ">
      <w:r w:rsidR="00B610C2">
        <w:rPr>
          <w:noProof/>
        </w:rPr>
        <w:t>Rapport personnel</w:t>
      </w:r>
    </w:fldSimple>
  </w:p>
  <w:p w14:paraId="22FD75F5" w14:textId="77777777" w:rsidR="000E08C0" w:rsidRDefault="000E08C0" w:rsidP="00C828D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8CE5" w14:textId="68F93049" w:rsidR="000E08C0" w:rsidRPr="0036400A" w:rsidRDefault="00000000" w:rsidP="009432A5">
    <w:pPr>
      <w:pStyle w:val="En-tte"/>
      <w:jc w:val="center"/>
    </w:pPr>
    <w:fldSimple w:instr=" STYLEREF &quot;Titre principal&quot;  \* CHARFORMAT ">
      <w:r w:rsidR="00B610C2">
        <w:rPr>
          <w:noProof/>
        </w:rPr>
        <w:t>RP_133_ Réaliser des applications Web en Session-Handling</w:t>
      </w:r>
    </w:fldSimple>
    <w:r w:rsidR="009432A5">
      <w:t> -</w:t>
    </w:r>
    <w:r w:rsidR="000E08C0">
      <w:t xml:space="preserve"> </w:t>
    </w:r>
    <w:fldSimple w:instr=" STYLEREF \* CHARFORMAT &quot;Titre secondaire&quot; ">
      <w:r w:rsidR="00B610C2">
        <w:rPr>
          <w:noProof/>
        </w:rPr>
        <w:t>Rapport personnel</w:t>
      </w:r>
    </w:fldSimple>
  </w:p>
  <w:p w14:paraId="50DDEB28" w14:textId="77777777" w:rsidR="000E08C0" w:rsidRDefault="000E08C0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FA0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D27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441F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A6A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827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46B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F663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627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F8B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B47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C7F14"/>
    <w:multiLevelType w:val="hybridMultilevel"/>
    <w:tmpl w:val="D9C048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B9D4019"/>
    <w:multiLevelType w:val="hybridMultilevel"/>
    <w:tmpl w:val="76A6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E31F66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9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DA0617"/>
    <w:multiLevelType w:val="multilevel"/>
    <w:tmpl w:val="A29E11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287C9F"/>
    <w:multiLevelType w:val="hybridMultilevel"/>
    <w:tmpl w:val="66C061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5" w15:restartNumberingAfterBreak="0">
    <w:nsid w:val="5620537F"/>
    <w:multiLevelType w:val="multilevel"/>
    <w:tmpl w:val="90E419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1.1.1.%4"/>
      <w:lvlJc w:val="center"/>
      <w:pPr>
        <w:ind w:left="1381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7F4897"/>
    <w:multiLevelType w:val="hybridMultilevel"/>
    <w:tmpl w:val="97E6E126"/>
    <w:lvl w:ilvl="0" w:tplc="B47ED28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99514">
    <w:abstractNumId w:val="25"/>
  </w:num>
  <w:num w:numId="2" w16cid:durableId="1743409788">
    <w:abstractNumId w:val="25"/>
  </w:num>
  <w:num w:numId="3" w16cid:durableId="94833673">
    <w:abstractNumId w:val="18"/>
  </w:num>
  <w:num w:numId="4" w16cid:durableId="596402931">
    <w:abstractNumId w:val="13"/>
  </w:num>
  <w:num w:numId="5" w16cid:durableId="332532429">
    <w:abstractNumId w:val="24"/>
  </w:num>
  <w:num w:numId="6" w16cid:durableId="2140100571">
    <w:abstractNumId w:val="30"/>
  </w:num>
  <w:num w:numId="7" w16cid:durableId="1891378696">
    <w:abstractNumId w:val="27"/>
    <w:lvlOverride w:ilvl="0">
      <w:startOverride w:val="1"/>
    </w:lvlOverride>
  </w:num>
  <w:num w:numId="8" w16cid:durableId="1850636254">
    <w:abstractNumId w:val="28"/>
  </w:num>
  <w:num w:numId="9" w16cid:durableId="434403327">
    <w:abstractNumId w:val="8"/>
  </w:num>
  <w:num w:numId="10" w16cid:durableId="1088649366">
    <w:abstractNumId w:val="3"/>
  </w:num>
  <w:num w:numId="11" w16cid:durableId="2033609305">
    <w:abstractNumId w:val="2"/>
  </w:num>
  <w:num w:numId="12" w16cid:durableId="1120610396">
    <w:abstractNumId w:val="1"/>
  </w:num>
  <w:num w:numId="13" w16cid:durableId="35589947">
    <w:abstractNumId w:val="0"/>
  </w:num>
  <w:num w:numId="14" w16cid:durableId="1165123556">
    <w:abstractNumId w:val="9"/>
  </w:num>
  <w:num w:numId="15" w16cid:durableId="171337279">
    <w:abstractNumId w:val="7"/>
  </w:num>
  <w:num w:numId="16" w16cid:durableId="962544227">
    <w:abstractNumId w:val="6"/>
  </w:num>
  <w:num w:numId="17" w16cid:durableId="1669164724">
    <w:abstractNumId w:val="5"/>
  </w:num>
  <w:num w:numId="18" w16cid:durableId="298653411">
    <w:abstractNumId w:val="4"/>
  </w:num>
  <w:num w:numId="19" w16cid:durableId="1892842382">
    <w:abstractNumId w:val="17"/>
  </w:num>
  <w:num w:numId="20" w16cid:durableId="607978413">
    <w:abstractNumId w:val="31"/>
  </w:num>
  <w:num w:numId="21" w16cid:durableId="1172260172">
    <w:abstractNumId w:val="11"/>
  </w:num>
  <w:num w:numId="22" w16cid:durableId="1921016879">
    <w:abstractNumId w:val="26"/>
  </w:num>
  <w:num w:numId="23" w16cid:durableId="1813866688">
    <w:abstractNumId w:val="19"/>
  </w:num>
  <w:num w:numId="24" w16cid:durableId="80102877">
    <w:abstractNumId w:val="14"/>
  </w:num>
  <w:num w:numId="25" w16cid:durableId="967277071">
    <w:abstractNumId w:val="16"/>
  </w:num>
  <w:num w:numId="26" w16cid:durableId="532157937">
    <w:abstractNumId w:val="20"/>
  </w:num>
  <w:num w:numId="27" w16cid:durableId="644702184">
    <w:abstractNumId w:val="29"/>
  </w:num>
  <w:num w:numId="28" w16cid:durableId="760568566">
    <w:abstractNumId w:val="23"/>
  </w:num>
  <w:num w:numId="29" w16cid:durableId="477310317">
    <w:abstractNumId w:val="21"/>
  </w:num>
  <w:num w:numId="30" w16cid:durableId="477456336">
    <w:abstractNumId w:val="22"/>
  </w:num>
  <w:num w:numId="31" w16cid:durableId="945697234">
    <w:abstractNumId w:val="12"/>
  </w:num>
  <w:num w:numId="32" w16cid:durableId="1397317682">
    <w:abstractNumId w:val="15"/>
  </w:num>
  <w:num w:numId="33" w16cid:durableId="2029676220">
    <w:abstractNumId w:val="10"/>
  </w:num>
  <w:num w:numId="34" w16cid:durableId="155342902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fr-FR" w:vendorID="9" w:dllVersion="512" w:checkStyle="1"/>
  <w:proofState w:spelling="clean"/>
  <w:attachedTemplate r:id="rId1"/>
  <w:stylePaneFormatFilter w:val="1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23"/>
    <w:rsid w:val="00001D00"/>
    <w:rsid w:val="00003A1E"/>
    <w:rsid w:val="00003AEA"/>
    <w:rsid w:val="00003FCB"/>
    <w:rsid w:val="000057E6"/>
    <w:rsid w:val="00005BF5"/>
    <w:rsid w:val="00006381"/>
    <w:rsid w:val="0000751D"/>
    <w:rsid w:val="00007A93"/>
    <w:rsid w:val="00007B93"/>
    <w:rsid w:val="00007D10"/>
    <w:rsid w:val="00011C0E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11A7"/>
    <w:rsid w:val="0003197A"/>
    <w:rsid w:val="00031E3F"/>
    <w:rsid w:val="00034EA8"/>
    <w:rsid w:val="00035D70"/>
    <w:rsid w:val="00036A12"/>
    <w:rsid w:val="00036E08"/>
    <w:rsid w:val="000371EF"/>
    <w:rsid w:val="000377BC"/>
    <w:rsid w:val="000405E0"/>
    <w:rsid w:val="00042A6F"/>
    <w:rsid w:val="00044D1B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2971"/>
    <w:rsid w:val="00062D52"/>
    <w:rsid w:val="00064191"/>
    <w:rsid w:val="00064F0B"/>
    <w:rsid w:val="00065048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2CEB"/>
    <w:rsid w:val="0007319C"/>
    <w:rsid w:val="00075F78"/>
    <w:rsid w:val="00076B61"/>
    <w:rsid w:val="000772D5"/>
    <w:rsid w:val="000802A1"/>
    <w:rsid w:val="00080FEC"/>
    <w:rsid w:val="00081B1F"/>
    <w:rsid w:val="00081E10"/>
    <w:rsid w:val="0008266F"/>
    <w:rsid w:val="00082E9F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4A92"/>
    <w:rsid w:val="00095A72"/>
    <w:rsid w:val="00096E16"/>
    <w:rsid w:val="00096E5C"/>
    <w:rsid w:val="00097FF3"/>
    <w:rsid w:val="000A0424"/>
    <w:rsid w:val="000A16C7"/>
    <w:rsid w:val="000A388C"/>
    <w:rsid w:val="000A452C"/>
    <w:rsid w:val="000A5066"/>
    <w:rsid w:val="000A5105"/>
    <w:rsid w:val="000A5DE1"/>
    <w:rsid w:val="000A6194"/>
    <w:rsid w:val="000A671D"/>
    <w:rsid w:val="000A77BA"/>
    <w:rsid w:val="000B0597"/>
    <w:rsid w:val="000B07A9"/>
    <w:rsid w:val="000B265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5D0"/>
    <w:rsid w:val="000C4CA0"/>
    <w:rsid w:val="000C6569"/>
    <w:rsid w:val="000C6C9E"/>
    <w:rsid w:val="000D1CE6"/>
    <w:rsid w:val="000D1EED"/>
    <w:rsid w:val="000D2247"/>
    <w:rsid w:val="000D30E5"/>
    <w:rsid w:val="000D3478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424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689"/>
    <w:rsid w:val="000F7727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43F"/>
    <w:rsid w:val="00112746"/>
    <w:rsid w:val="00112AB2"/>
    <w:rsid w:val="001133A2"/>
    <w:rsid w:val="001135FC"/>
    <w:rsid w:val="001138EE"/>
    <w:rsid w:val="00113AA8"/>
    <w:rsid w:val="001145AD"/>
    <w:rsid w:val="001152B8"/>
    <w:rsid w:val="001155A6"/>
    <w:rsid w:val="00117EA9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28C3"/>
    <w:rsid w:val="00142AEB"/>
    <w:rsid w:val="00142E87"/>
    <w:rsid w:val="0014425D"/>
    <w:rsid w:val="001442CC"/>
    <w:rsid w:val="0014442A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1C79"/>
    <w:rsid w:val="00172F69"/>
    <w:rsid w:val="00173B13"/>
    <w:rsid w:val="00174006"/>
    <w:rsid w:val="00174E8A"/>
    <w:rsid w:val="00175309"/>
    <w:rsid w:val="00175CD9"/>
    <w:rsid w:val="0017775B"/>
    <w:rsid w:val="001779CA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0F99"/>
    <w:rsid w:val="00191164"/>
    <w:rsid w:val="001918D7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1A7F"/>
    <w:rsid w:val="001A24B9"/>
    <w:rsid w:val="001A3060"/>
    <w:rsid w:val="001A35B6"/>
    <w:rsid w:val="001A3622"/>
    <w:rsid w:val="001A3C73"/>
    <w:rsid w:val="001A48FE"/>
    <w:rsid w:val="001A5095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B9"/>
    <w:rsid w:val="001D0979"/>
    <w:rsid w:val="001D1561"/>
    <w:rsid w:val="001D1B0D"/>
    <w:rsid w:val="001D270C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7A"/>
    <w:rsid w:val="001F5D00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827"/>
    <w:rsid w:val="00204FE9"/>
    <w:rsid w:val="0020622D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D01"/>
    <w:rsid w:val="00215D8A"/>
    <w:rsid w:val="00216093"/>
    <w:rsid w:val="00216DA9"/>
    <w:rsid w:val="00217CE0"/>
    <w:rsid w:val="00217D3B"/>
    <w:rsid w:val="0022127A"/>
    <w:rsid w:val="00221A68"/>
    <w:rsid w:val="00222D8F"/>
    <w:rsid w:val="00223B56"/>
    <w:rsid w:val="00224C70"/>
    <w:rsid w:val="0022576E"/>
    <w:rsid w:val="00226502"/>
    <w:rsid w:val="00226DCE"/>
    <w:rsid w:val="002329D8"/>
    <w:rsid w:val="00232BAF"/>
    <w:rsid w:val="002336BD"/>
    <w:rsid w:val="002368EE"/>
    <w:rsid w:val="00237FE4"/>
    <w:rsid w:val="0024260D"/>
    <w:rsid w:val="00243704"/>
    <w:rsid w:val="00243DC9"/>
    <w:rsid w:val="00245B07"/>
    <w:rsid w:val="00245F77"/>
    <w:rsid w:val="00246A22"/>
    <w:rsid w:val="00250234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7315"/>
    <w:rsid w:val="00257A31"/>
    <w:rsid w:val="00257D22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880"/>
    <w:rsid w:val="00270DCB"/>
    <w:rsid w:val="002710C2"/>
    <w:rsid w:val="00273972"/>
    <w:rsid w:val="00274615"/>
    <w:rsid w:val="00274701"/>
    <w:rsid w:val="00274C4E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565C"/>
    <w:rsid w:val="002978C3"/>
    <w:rsid w:val="00297EA1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4D9"/>
    <w:rsid w:val="002A7540"/>
    <w:rsid w:val="002B1761"/>
    <w:rsid w:val="002B1F8C"/>
    <w:rsid w:val="002B20AC"/>
    <w:rsid w:val="002B25BA"/>
    <w:rsid w:val="002B273B"/>
    <w:rsid w:val="002B2F2D"/>
    <w:rsid w:val="002B344D"/>
    <w:rsid w:val="002B58BD"/>
    <w:rsid w:val="002B5C46"/>
    <w:rsid w:val="002B6D23"/>
    <w:rsid w:val="002B6D7D"/>
    <w:rsid w:val="002C0403"/>
    <w:rsid w:val="002C3C10"/>
    <w:rsid w:val="002C3D10"/>
    <w:rsid w:val="002C4139"/>
    <w:rsid w:val="002C4461"/>
    <w:rsid w:val="002C47C8"/>
    <w:rsid w:val="002C4C0B"/>
    <w:rsid w:val="002C6639"/>
    <w:rsid w:val="002C67CC"/>
    <w:rsid w:val="002C6C3A"/>
    <w:rsid w:val="002C7537"/>
    <w:rsid w:val="002D004A"/>
    <w:rsid w:val="002D2899"/>
    <w:rsid w:val="002D30E5"/>
    <w:rsid w:val="002D33EC"/>
    <w:rsid w:val="002D50C9"/>
    <w:rsid w:val="002D52A2"/>
    <w:rsid w:val="002D56A9"/>
    <w:rsid w:val="002D5EE1"/>
    <w:rsid w:val="002D6098"/>
    <w:rsid w:val="002D746F"/>
    <w:rsid w:val="002E07CE"/>
    <w:rsid w:val="002E2943"/>
    <w:rsid w:val="002E2AC8"/>
    <w:rsid w:val="002E46C8"/>
    <w:rsid w:val="002E56A8"/>
    <w:rsid w:val="002E5FC9"/>
    <w:rsid w:val="002E67EF"/>
    <w:rsid w:val="002F02F6"/>
    <w:rsid w:val="002F0E9D"/>
    <w:rsid w:val="002F1392"/>
    <w:rsid w:val="002F2322"/>
    <w:rsid w:val="002F3961"/>
    <w:rsid w:val="002F54AF"/>
    <w:rsid w:val="003010C6"/>
    <w:rsid w:val="003011B8"/>
    <w:rsid w:val="00302A5E"/>
    <w:rsid w:val="00304581"/>
    <w:rsid w:val="0030578A"/>
    <w:rsid w:val="0030585E"/>
    <w:rsid w:val="00305F35"/>
    <w:rsid w:val="00306882"/>
    <w:rsid w:val="003107F3"/>
    <w:rsid w:val="00312375"/>
    <w:rsid w:val="00313D8B"/>
    <w:rsid w:val="003141BE"/>
    <w:rsid w:val="00314D29"/>
    <w:rsid w:val="003156A3"/>
    <w:rsid w:val="00315C07"/>
    <w:rsid w:val="0031661A"/>
    <w:rsid w:val="0031698A"/>
    <w:rsid w:val="00317EE9"/>
    <w:rsid w:val="00320365"/>
    <w:rsid w:val="00320ADE"/>
    <w:rsid w:val="00325BE0"/>
    <w:rsid w:val="00325F98"/>
    <w:rsid w:val="003261B5"/>
    <w:rsid w:val="00326425"/>
    <w:rsid w:val="003274CE"/>
    <w:rsid w:val="00332A97"/>
    <w:rsid w:val="00332ADD"/>
    <w:rsid w:val="00333CCD"/>
    <w:rsid w:val="00334DFC"/>
    <w:rsid w:val="003401D7"/>
    <w:rsid w:val="0034021A"/>
    <w:rsid w:val="0034121E"/>
    <w:rsid w:val="00342086"/>
    <w:rsid w:val="00346E3E"/>
    <w:rsid w:val="00347AC1"/>
    <w:rsid w:val="003503F2"/>
    <w:rsid w:val="00353945"/>
    <w:rsid w:val="00353CDF"/>
    <w:rsid w:val="0035562A"/>
    <w:rsid w:val="00355EEF"/>
    <w:rsid w:val="00356365"/>
    <w:rsid w:val="0035799C"/>
    <w:rsid w:val="003618C8"/>
    <w:rsid w:val="00361AA8"/>
    <w:rsid w:val="00362D37"/>
    <w:rsid w:val="0036400A"/>
    <w:rsid w:val="00364294"/>
    <w:rsid w:val="00364693"/>
    <w:rsid w:val="0036555C"/>
    <w:rsid w:val="00365E0B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BD7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46C3"/>
    <w:rsid w:val="00384C69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E48"/>
    <w:rsid w:val="00396EA5"/>
    <w:rsid w:val="0039715F"/>
    <w:rsid w:val="003971ED"/>
    <w:rsid w:val="003A1154"/>
    <w:rsid w:val="003A28A8"/>
    <w:rsid w:val="003A2B98"/>
    <w:rsid w:val="003A3968"/>
    <w:rsid w:val="003A45C0"/>
    <w:rsid w:val="003A5EAB"/>
    <w:rsid w:val="003A726D"/>
    <w:rsid w:val="003A744A"/>
    <w:rsid w:val="003B0C42"/>
    <w:rsid w:val="003B187E"/>
    <w:rsid w:val="003B270C"/>
    <w:rsid w:val="003B3CBC"/>
    <w:rsid w:val="003B4CDA"/>
    <w:rsid w:val="003C0325"/>
    <w:rsid w:val="003C08B0"/>
    <w:rsid w:val="003C1BE7"/>
    <w:rsid w:val="003C2704"/>
    <w:rsid w:val="003C6075"/>
    <w:rsid w:val="003C65FC"/>
    <w:rsid w:val="003C6D41"/>
    <w:rsid w:val="003C6FE9"/>
    <w:rsid w:val="003C7508"/>
    <w:rsid w:val="003C7815"/>
    <w:rsid w:val="003C79F9"/>
    <w:rsid w:val="003D14C6"/>
    <w:rsid w:val="003D159D"/>
    <w:rsid w:val="003D18B4"/>
    <w:rsid w:val="003D3A48"/>
    <w:rsid w:val="003D4E37"/>
    <w:rsid w:val="003D501F"/>
    <w:rsid w:val="003D6775"/>
    <w:rsid w:val="003E0166"/>
    <w:rsid w:val="003E3678"/>
    <w:rsid w:val="003F36C4"/>
    <w:rsid w:val="003F3ABB"/>
    <w:rsid w:val="003F5BA0"/>
    <w:rsid w:val="003F7732"/>
    <w:rsid w:val="00401946"/>
    <w:rsid w:val="00401A29"/>
    <w:rsid w:val="00401D2C"/>
    <w:rsid w:val="00402BA6"/>
    <w:rsid w:val="004039D9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74B7"/>
    <w:rsid w:val="00427E60"/>
    <w:rsid w:val="004309B8"/>
    <w:rsid w:val="00430C99"/>
    <w:rsid w:val="0043119B"/>
    <w:rsid w:val="00431C72"/>
    <w:rsid w:val="00432C09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5023E"/>
    <w:rsid w:val="004504A7"/>
    <w:rsid w:val="0045087B"/>
    <w:rsid w:val="004517B2"/>
    <w:rsid w:val="00452150"/>
    <w:rsid w:val="00452BF3"/>
    <w:rsid w:val="0045307E"/>
    <w:rsid w:val="004542B7"/>
    <w:rsid w:val="00454FA1"/>
    <w:rsid w:val="004558E2"/>
    <w:rsid w:val="00455D5B"/>
    <w:rsid w:val="004561FE"/>
    <w:rsid w:val="00457676"/>
    <w:rsid w:val="00460C3A"/>
    <w:rsid w:val="00460D0C"/>
    <w:rsid w:val="00461808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859"/>
    <w:rsid w:val="00482971"/>
    <w:rsid w:val="0048308D"/>
    <w:rsid w:val="004836EC"/>
    <w:rsid w:val="004854BD"/>
    <w:rsid w:val="00486A6C"/>
    <w:rsid w:val="004907A0"/>
    <w:rsid w:val="0049195A"/>
    <w:rsid w:val="004924D2"/>
    <w:rsid w:val="00492B7B"/>
    <w:rsid w:val="004933BE"/>
    <w:rsid w:val="00494FC8"/>
    <w:rsid w:val="004A0629"/>
    <w:rsid w:val="004A1F9A"/>
    <w:rsid w:val="004A271E"/>
    <w:rsid w:val="004A2F20"/>
    <w:rsid w:val="004A302A"/>
    <w:rsid w:val="004A39CC"/>
    <w:rsid w:val="004A3DE8"/>
    <w:rsid w:val="004A5A4F"/>
    <w:rsid w:val="004A5DDF"/>
    <w:rsid w:val="004B0812"/>
    <w:rsid w:val="004B0BF8"/>
    <w:rsid w:val="004B0C53"/>
    <w:rsid w:val="004B174A"/>
    <w:rsid w:val="004B25FD"/>
    <w:rsid w:val="004B2A70"/>
    <w:rsid w:val="004B2DAC"/>
    <w:rsid w:val="004B484C"/>
    <w:rsid w:val="004B4BCE"/>
    <w:rsid w:val="004B636C"/>
    <w:rsid w:val="004B6779"/>
    <w:rsid w:val="004B6F02"/>
    <w:rsid w:val="004B7FEF"/>
    <w:rsid w:val="004C0FD2"/>
    <w:rsid w:val="004C1AC3"/>
    <w:rsid w:val="004C26A1"/>
    <w:rsid w:val="004C2B31"/>
    <w:rsid w:val="004C509D"/>
    <w:rsid w:val="004C5E6D"/>
    <w:rsid w:val="004C6707"/>
    <w:rsid w:val="004C7DFA"/>
    <w:rsid w:val="004D20E9"/>
    <w:rsid w:val="004D3A2D"/>
    <w:rsid w:val="004D3A85"/>
    <w:rsid w:val="004D4926"/>
    <w:rsid w:val="004D5E6C"/>
    <w:rsid w:val="004D66A8"/>
    <w:rsid w:val="004D707B"/>
    <w:rsid w:val="004E001F"/>
    <w:rsid w:val="004E0A7B"/>
    <w:rsid w:val="004E0C57"/>
    <w:rsid w:val="004E1274"/>
    <w:rsid w:val="004E295F"/>
    <w:rsid w:val="004E3002"/>
    <w:rsid w:val="004E3AAD"/>
    <w:rsid w:val="004E598F"/>
    <w:rsid w:val="004E6449"/>
    <w:rsid w:val="004E66C7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500F7E"/>
    <w:rsid w:val="00501E2E"/>
    <w:rsid w:val="00503FE2"/>
    <w:rsid w:val="005053CE"/>
    <w:rsid w:val="00512575"/>
    <w:rsid w:val="005125A1"/>
    <w:rsid w:val="005125D1"/>
    <w:rsid w:val="00512FD8"/>
    <w:rsid w:val="005153C3"/>
    <w:rsid w:val="00516FAE"/>
    <w:rsid w:val="0051795E"/>
    <w:rsid w:val="00520027"/>
    <w:rsid w:val="005203B0"/>
    <w:rsid w:val="00520DA5"/>
    <w:rsid w:val="005221F1"/>
    <w:rsid w:val="00522A24"/>
    <w:rsid w:val="0052364F"/>
    <w:rsid w:val="0052542D"/>
    <w:rsid w:val="00526D66"/>
    <w:rsid w:val="00527465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46C91"/>
    <w:rsid w:val="005470A0"/>
    <w:rsid w:val="005500CE"/>
    <w:rsid w:val="0055182C"/>
    <w:rsid w:val="00552613"/>
    <w:rsid w:val="005530A7"/>
    <w:rsid w:val="00553D47"/>
    <w:rsid w:val="00553EE4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31"/>
    <w:rsid w:val="005614AB"/>
    <w:rsid w:val="00562BBC"/>
    <w:rsid w:val="00563152"/>
    <w:rsid w:val="00564C3E"/>
    <w:rsid w:val="005668D1"/>
    <w:rsid w:val="005673EA"/>
    <w:rsid w:val="005719EA"/>
    <w:rsid w:val="005724D0"/>
    <w:rsid w:val="00572C8C"/>
    <w:rsid w:val="005737D5"/>
    <w:rsid w:val="00573918"/>
    <w:rsid w:val="00574BF5"/>
    <w:rsid w:val="00575C4A"/>
    <w:rsid w:val="00575F76"/>
    <w:rsid w:val="0057677A"/>
    <w:rsid w:val="0057792C"/>
    <w:rsid w:val="00577C58"/>
    <w:rsid w:val="00581760"/>
    <w:rsid w:val="00582139"/>
    <w:rsid w:val="005839E4"/>
    <w:rsid w:val="005844E6"/>
    <w:rsid w:val="005860DE"/>
    <w:rsid w:val="0058694D"/>
    <w:rsid w:val="005873A6"/>
    <w:rsid w:val="0058770C"/>
    <w:rsid w:val="00587BB5"/>
    <w:rsid w:val="005901B7"/>
    <w:rsid w:val="0059084F"/>
    <w:rsid w:val="00590BAB"/>
    <w:rsid w:val="00590DA3"/>
    <w:rsid w:val="00591830"/>
    <w:rsid w:val="005937CF"/>
    <w:rsid w:val="0059425A"/>
    <w:rsid w:val="005954D3"/>
    <w:rsid w:val="00596C32"/>
    <w:rsid w:val="005A0084"/>
    <w:rsid w:val="005A0425"/>
    <w:rsid w:val="005A07E7"/>
    <w:rsid w:val="005A49A7"/>
    <w:rsid w:val="005A4C91"/>
    <w:rsid w:val="005A553E"/>
    <w:rsid w:val="005A5BB3"/>
    <w:rsid w:val="005A5E88"/>
    <w:rsid w:val="005A5F69"/>
    <w:rsid w:val="005A6F68"/>
    <w:rsid w:val="005B15F3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E4E"/>
    <w:rsid w:val="005E0284"/>
    <w:rsid w:val="005E1410"/>
    <w:rsid w:val="005E22EE"/>
    <w:rsid w:val="005E5C6E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40DF"/>
    <w:rsid w:val="00604915"/>
    <w:rsid w:val="00604B22"/>
    <w:rsid w:val="00605427"/>
    <w:rsid w:val="006055F9"/>
    <w:rsid w:val="00606FD2"/>
    <w:rsid w:val="00610AA7"/>
    <w:rsid w:val="00611F2A"/>
    <w:rsid w:val="00615FB2"/>
    <w:rsid w:val="006165BD"/>
    <w:rsid w:val="006166DA"/>
    <w:rsid w:val="00616B1D"/>
    <w:rsid w:val="006176B8"/>
    <w:rsid w:val="00617FFA"/>
    <w:rsid w:val="00620282"/>
    <w:rsid w:val="00620B52"/>
    <w:rsid w:val="00621C50"/>
    <w:rsid w:val="00621C63"/>
    <w:rsid w:val="00622FED"/>
    <w:rsid w:val="006238AD"/>
    <w:rsid w:val="00624AA0"/>
    <w:rsid w:val="00624EE5"/>
    <w:rsid w:val="00627770"/>
    <w:rsid w:val="006312DF"/>
    <w:rsid w:val="00632BF0"/>
    <w:rsid w:val="006334B1"/>
    <w:rsid w:val="00633DE6"/>
    <w:rsid w:val="006341E7"/>
    <w:rsid w:val="006356CC"/>
    <w:rsid w:val="0063652F"/>
    <w:rsid w:val="006373DE"/>
    <w:rsid w:val="00637E57"/>
    <w:rsid w:val="006409AF"/>
    <w:rsid w:val="006417B7"/>
    <w:rsid w:val="00641FB9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1C9C"/>
    <w:rsid w:val="00652782"/>
    <w:rsid w:val="0065334D"/>
    <w:rsid w:val="00654185"/>
    <w:rsid w:val="00654599"/>
    <w:rsid w:val="00654A03"/>
    <w:rsid w:val="0065528F"/>
    <w:rsid w:val="00655C0F"/>
    <w:rsid w:val="00656A25"/>
    <w:rsid w:val="00660BD8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802FA"/>
    <w:rsid w:val="00680451"/>
    <w:rsid w:val="0068064D"/>
    <w:rsid w:val="00681301"/>
    <w:rsid w:val="00681A34"/>
    <w:rsid w:val="006823B5"/>
    <w:rsid w:val="0068281C"/>
    <w:rsid w:val="00682F32"/>
    <w:rsid w:val="00685497"/>
    <w:rsid w:val="0068560C"/>
    <w:rsid w:val="006863C6"/>
    <w:rsid w:val="00687284"/>
    <w:rsid w:val="00690531"/>
    <w:rsid w:val="00691EE8"/>
    <w:rsid w:val="00691F28"/>
    <w:rsid w:val="0069239B"/>
    <w:rsid w:val="00692495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C0A77"/>
    <w:rsid w:val="006C16AD"/>
    <w:rsid w:val="006C29EB"/>
    <w:rsid w:val="006C37FA"/>
    <w:rsid w:val="006C404A"/>
    <w:rsid w:val="006C56DD"/>
    <w:rsid w:val="006C59B9"/>
    <w:rsid w:val="006C6453"/>
    <w:rsid w:val="006C6CFA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428D"/>
    <w:rsid w:val="006D5B55"/>
    <w:rsid w:val="006D6902"/>
    <w:rsid w:val="006D72C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FA2"/>
    <w:rsid w:val="006F2BF6"/>
    <w:rsid w:val="006F3651"/>
    <w:rsid w:val="006F3CA4"/>
    <w:rsid w:val="006F4DDD"/>
    <w:rsid w:val="006F4E75"/>
    <w:rsid w:val="006F5D8D"/>
    <w:rsid w:val="006F640B"/>
    <w:rsid w:val="006F6515"/>
    <w:rsid w:val="006F681D"/>
    <w:rsid w:val="006F6E36"/>
    <w:rsid w:val="006F7718"/>
    <w:rsid w:val="006F7F03"/>
    <w:rsid w:val="007009B7"/>
    <w:rsid w:val="00701D00"/>
    <w:rsid w:val="007039DD"/>
    <w:rsid w:val="00705452"/>
    <w:rsid w:val="00706D70"/>
    <w:rsid w:val="0071090A"/>
    <w:rsid w:val="00710D9C"/>
    <w:rsid w:val="0071252A"/>
    <w:rsid w:val="00712AFA"/>
    <w:rsid w:val="00713BD1"/>
    <w:rsid w:val="00713E5A"/>
    <w:rsid w:val="00714E61"/>
    <w:rsid w:val="007154EB"/>
    <w:rsid w:val="00715662"/>
    <w:rsid w:val="0071577A"/>
    <w:rsid w:val="00716E0A"/>
    <w:rsid w:val="00717855"/>
    <w:rsid w:val="00720FAC"/>
    <w:rsid w:val="007210E8"/>
    <w:rsid w:val="00722BD2"/>
    <w:rsid w:val="00723A91"/>
    <w:rsid w:val="00726716"/>
    <w:rsid w:val="00730200"/>
    <w:rsid w:val="00730B5D"/>
    <w:rsid w:val="00730DEB"/>
    <w:rsid w:val="00731011"/>
    <w:rsid w:val="00731156"/>
    <w:rsid w:val="00732F6E"/>
    <w:rsid w:val="00733224"/>
    <w:rsid w:val="00733D1E"/>
    <w:rsid w:val="00733D6B"/>
    <w:rsid w:val="007342DC"/>
    <w:rsid w:val="00737146"/>
    <w:rsid w:val="0073738B"/>
    <w:rsid w:val="007414FD"/>
    <w:rsid w:val="00743EDD"/>
    <w:rsid w:val="00744035"/>
    <w:rsid w:val="0074413F"/>
    <w:rsid w:val="00744433"/>
    <w:rsid w:val="007447AD"/>
    <w:rsid w:val="007449CA"/>
    <w:rsid w:val="00744B63"/>
    <w:rsid w:val="00746FE8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5FC0"/>
    <w:rsid w:val="00776C24"/>
    <w:rsid w:val="0077715A"/>
    <w:rsid w:val="0077747C"/>
    <w:rsid w:val="007801F0"/>
    <w:rsid w:val="00780445"/>
    <w:rsid w:val="00783CD1"/>
    <w:rsid w:val="00784F20"/>
    <w:rsid w:val="0078507E"/>
    <w:rsid w:val="007859AD"/>
    <w:rsid w:val="007865EF"/>
    <w:rsid w:val="0078666E"/>
    <w:rsid w:val="00791628"/>
    <w:rsid w:val="007919DD"/>
    <w:rsid w:val="00795446"/>
    <w:rsid w:val="00795C9F"/>
    <w:rsid w:val="007A00EF"/>
    <w:rsid w:val="007A0378"/>
    <w:rsid w:val="007A0ADA"/>
    <w:rsid w:val="007A0DDC"/>
    <w:rsid w:val="007A0E2C"/>
    <w:rsid w:val="007A21A6"/>
    <w:rsid w:val="007A26F3"/>
    <w:rsid w:val="007A3A76"/>
    <w:rsid w:val="007A46A2"/>
    <w:rsid w:val="007A47C5"/>
    <w:rsid w:val="007A6875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1119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2E6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731"/>
    <w:rsid w:val="007F4D32"/>
    <w:rsid w:val="007F5327"/>
    <w:rsid w:val="007F5F1E"/>
    <w:rsid w:val="008012CE"/>
    <w:rsid w:val="008015AC"/>
    <w:rsid w:val="00803219"/>
    <w:rsid w:val="00803B05"/>
    <w:rsid w:val="00805C7F"/>
    <w:rsid w:val="00806742"/>
    <w:rsid w:val="00811219"/>
    <w:rsid w:val="0081178C"/>
    <w:rsid w:val="00811EB3"/>
    <w:rsid w:val="00812A57"/>
    <w:rsid w:val="00812E0E"/>
    <w:rsid w:val="008150BD"/>
    <w:rsid w:val="00815948"/>
    <w:rsid w:val="00816277"/>
    <w:rsid w:val="00816454"/>
    <w:rsid w:val="0082008B"/>
    <w:rsid w:val="0082039D"/>
    <w:rsid w:val="00820703"/>
    <w:rsid w:val="008212F1"/>
    <w:rsid w:val="0082455F"/>
    <w:rsid w:val="00825842"/>
    <w:rsid w:val="008258BF"/>
    <w:rsid w:val="0082647E"/>
    <w:rsid w:val="00827D2F"/>
    <w:rsid w:val="0083008A"/>
    <w:rsid w:val="0083074B"/>
    <w:rsid w:val="008309BF"/>
    <w:rsid w:val="008314F0"/>
    <w:rsid w:val="00832353"/>
    <w:rsid w:val="00832C86"/>
    <w:rsid w:val="0083343B"/>
    <w:rsid w:val="0083354B"/>
    <w:rsid w:val="00833C05"/>
    <w:rsid w:val="00834B8F"/>
    <w:rsid w:val="00835B86"/>
    <w:rsid w:val="00837ED5"/>
    <w:rsid w:val="00840124"/>
    <w:rsid w:val="00840A70"/>
    <w:rsid w:val="0084180D"/>
    <w:rsid w:val="00841E87"/>
    <w:rsid w:val="00843448"/>
    <w:rsid w:val="00843D71"/>
    <w:rsid w:val="00844D5A"/>
    <w:rsid w:val="00846962"/>
    <w:rsid w:val="008478BB"/>
    <w:rsid w:val="00854490"/>
    <w:rsid w:val="0085466B"/>
    <w:rsid w:val="00854889"/>
    <w:rsid w:val="00857464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264B"/>
    <w:rsid w:val="00872D9B"/>
    <w:rsid w:val="008733E7"/>
    <w:rsid w:val="00873750"/>
    <w:rsid w:val="00873EBA"/>
    <w:rsid w:val="00875AFB"/>
    <w:rsid w:val="00876E60"/>
    <w:rsid w:val="00880BB6"/>
    <w:rsid w:val="008814C3"/>
    <w:rsid w:val="008815A7"/>
    <w:rsid w:val="00886130"/>
    <w:rsid w:val="008862BA"/>
    <w:rsid w:val="008868B7"/>
    <w:rsid w:val="0089043B"/>
    <w:rsid w:val="00891C94"/>
    <w:rsid w:val="008934BC"/>
    <w:rsid w:val="00893E31"/>
    <w:rsid w:val="00894C49"/>
    <w:rsid w:val="0089678A"/>
    <w:rsid w:val="00896FC6"/>
    <w:rsid w:val="00897261"/>
    <w:rsid w:val="0089767F"/>
    <w:rsid w:val="008978A2"/>
    <w:rsid w:val="008A071A"/>
    <w:rsid w:val="008A12E3"/>
    <w:rsid w:val="008A2FA5"/>
    <w:rsid w:val="008A3226"/>
    <w:rsid w:val="008A33AB"/>
    <w:rsid w:val="008A3E7B"/>
    <w:rsid w:val="008A3F0E"/>
    <w:rsid w:val="008A726B"/>
    <w:rsid w:val="008A74B0"/>
    <w:rsid w:val="008B0E3F"/>
    <w:rsid w:val="008B16CB"/>
    <w:rsid w:val="008B17A3"/>
    <w:rsid w:val="008B1D75"/>
    <w:rsid w:val="008B2B78"/>
    <w:rsid w:val="008B2D03"/>
    <w:rsid w:val="008B605C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43D4"/>
    <w:rsid w:val="008C54F5"/>
    <w:rsid w:val="008C66EA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4D56"/>
    <w:rsid w:val="008D73A2"/>
    <w:rsid w:val="008D73EA"/>
    <w:rsid w:val="008E1713"/>
    <w:rsid w:val="008E2C67"/>
    <w:rsid w:val="008E3779"/>
    <w:rsid w:val="008E3970"/>
    <w:rsid w:val="008E45AD"/>
    <w:rsid w:val="008E5600"/>
    <w:rsid w:val="008E78B3"/>
    <w:rsid w:val="008F0421"/>
    <w:rsid w:val="008F0593"/>
    <w:rsid w:val="008F238A"/>
    <w:rsid w:val="008F3F80"/>
    <w:rsid w:val="008F49DA"/>
    <w:rsid w:val="008F5D63"/>
    <w:rsid w:val="008F75C1"/>
    <w:rsid w:val="009026F7"/>
    <w:rsid w:val="009032A0"/>
    <w:rsid w:val="00903AAE"/>
    <w:rsid w:val="00904F58"/>
    <w:rsid w:val="0090588C"/>
    <w:rsid w:val="0090645E"/>
    <w:rsid w:val="009069B0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1EA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6A85"/>
    <w:rsid w:val="009478D2"/>
    <w:rsid w:val="00950A1C"/>
    <w:rsid w:val="00951A0D"/>
    <w:rsid w:val="0095331F"/>
    <w:rsid w:val="00953457"/>
    <w:rsid w:val="00953D2D"/>
    <w:rsid w:val="0095418D"/>
    <w:rsid w:val="00954427"/>
    <w:rsid w:val="00954930"/>
    <w:rsid w:val="00954945"/>
    <w:rsid w:val="00954F8C"/>
    <w:rsid w:val="00955D3D"/>
    <w:rsid w:val="00956727"/>
    <w:rsid w:val="009578E2"/>
    <w:rsid w:val="009607EB"/>
    <w:rsid w:val="00960E03"/>
    <w:rsid w:val="00961D1E"/>
    <w:rsid w:val="00962C00"/>
    <w:rsid w:val="0096312E"/>
    <w:rsid w:val="00963732"/>
    <w:rsid w:val="009663CB"/>
    <w:rsid w:val="009711E3"/>
    <w:rsid w:val="0097238C"/>
    <w:rsid w:val="00972AAF"/>
    <w:rsid w:val="00974638"/>
    <w:rsid w:val="009778FD"/>
    <w:rsid w:val="00981B27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96A5D"/>
    <w:rsid w:val="009A085A"/>
    <w:rsid w:val="009A1F58"/>
    <w:rsid w:val="009A22ED"/>
    <w:rsid w:val="009A2981"/>
    <w:rsid w:val="009A2A67"/>
    <w:rsid w:val="009A317B"/>
    <w:rsid w:val="009A3D80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A7C21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61E5"/>
    <w:rsid w:val="009B64F9"/>
    <w:rsid w:val="009C0AA1"/>
    <w:rsid w:val="009C1FA1"/>
    <w:rsid w:val="009C39A7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7114"/>
    <w:rsid w:val="009E7DBC"/>
    <w:rsid w:val="009F15A6"/>
    <w:rsid w:val="009F1E90"/>
    <w:rsid w:val="009F31C9"/>
    <w:rsid w:val="009F3523"/>
    <w:rsid w:val="009F37C8"/>
    <w:rsid w:val="009F4450"/>
    <w:rsid w:val="009F4EC8"/>
    <w:rsid w:val="009F545C"/>
    <w:rsid w:val="009F57D4"/>
    <w:rsid w:val="009F6881"/>
    <w:rsid w:val="009F7BA9"/>
    <w:rsid w:val="00A0006C"/>
    <w:rsid w:val="00A0053E"/>
    <w:rsid w:val="00A00F85"/>
    <w:rsid w:val="00A01376"/>
    <w:rsid w:val="00A01584"/>
    <w:rsid w:val="00A016CD"/>
    <w:rsid w:val="00A026CE"/>
    <w:rsid w:val="00A03D4E"/>
    <w:rsid w:val="00A0434D"/>
    <w:rsid w:val="00A05419"/>
    <w:rsid w:val="00A06244"/>
    <w:rsid w:val="00A07C26"/>
    <w:rsid w:val="00A07FE1"/>
    <w:rsid w:val="00A1013E"/>
    <w:rsid w:val="00A111D0"/>
    <w:rsid w:val="00A11FEB"/>
    <w:rsid w:val="00A120B5"/>
    <w:rsid w:val="00A1348C"/>
    <w:rsid w:val="00A1356A"/>
    <w:rsid w:val="00A137E0"/>
    <w:rsid w:val="00A140B3"/>
    <w:rsid w:val="00A1605F"/>
    <w:rsid w:val="00A16782"/>
    <w:rsid w:val="00A17834"/>
    <w:rsid w:val="00A21360"/>
    <w:rsid w:val="00A22221"/>
    <w:rsid w:val="00A2294B"/>
    <w:rsid w:val="00A22EA8"/>
    <w:rsid w:val="00A23398"/>
    <w:rsid w:val="00A23E1D"/>
    <w:rsid w:val="00A27869"/>
    <w:rsid w:val="00A30AB2"/>
    <w:rsid w:val="00A31072"/>
    <w:rsid w:val="00A31374"/>
    <w:rsid w:val="00A3184A"/>
    <w:rsid w:val="00A31C4D"/>
    <w:rsid w:val="00A32246"/>
    <w:rsid w:val="00A327FE"/>
    <w:rsid w:val="00A33051"/>
    <w:rsid w:val="00A33C26"/>
    <w:rsid w:val="00A34CEB"/>
    <w:rsid w:val="00A34E86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369"/>
    <w:rsid w:val="00A43470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1DAF"/>
    <w:rsid w:val="00A61DC5"/>
    <w:rsid w:val="00A635A2"/>
    <w:rsid w:val="00A64542"/>
    <w:rsid w:val="00A651E6"/>
    <w:rsid w:val="00A678CD"/>
    <w:rsid w:val="00A679B1"/>
    <w:rsid w:val="00A67E89"/>
    <w:rsid w:val="00A67FC7"/>
    <w:rsid w:val="00A7004B"/>
    <w:rsid w:val="00A7026E"/>
    <w:rsid w:val="00A7098E"/>
    <w:rsid w:val="00A71098"/>
    <w:rsid w:val="00A714DB"/>
    <w:rsid w:val="00A719F3"/>
    <w:rsid w:val="00A72C89"/>
    <w:rsid w:val="00A72D1A"/>
    <w:rsid w:val="00A72D32"/>
    <w:rsid w:val="00A74ED3"/>
    <w:rsid w:val="00A75AFF"/>
    <w:rsid w:val="00A76751"/>
    <w:rsid w:val="00A8057F"/>
    <w:rsid w:val="00A80AC9"/>
    <w:rsid w:val="00A81E82"/>
    <w:rsid w:val="00A81F23"/>
    <w:rsid w:val="00A82031"/>
    <w:rsid w:val="00A833B1"/>
    <w:rsid w:val="00A83D3C"/>
    <w:rsid w:val="00A84523"/>
    <w:rsid w:val="00A87630"/>
    <w:rsid w:val="00A907BE"/>
    <w:rsid w:val="00A91385"/>
    <w:rsid w:val="00A92241"/>
    <w:rsid w:val="00A92895"/>
    <w:rsid w:val="00A93648"/>
    <w:rsid w:val="00A93D40"/>
    <w:rsid w:val="00A93FCE"/>
    <w:rsid w:val="00A9731E"/>
    <w:rsid w:val="00A97CD3"/>
    <w:rsid w:val="00AA1886"/>
    <w:rsid w:val="00AA1DC7"/>
    <w:rsid w:val="00AA1F4A"/>
    <w:rsid w:val="00AA2A41"/>
    <w:rsid w:val="00AA45B2"/>
    <w:rsid w:val="00AA7DDB"/>
    <w:rsid w:val="00AB0359"/>
    <w:rsid w:val="00AB0C5F"/>
    <w:rsid w:val="00AB2CC0"/>
    <w:rsid w:val="00AB4A62"/>
    <w:rsid w:val="00AB4C60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44C1"/>
    <w:rsid w:val="00AC5410"/>
    <w:rsid w:val="00AC5A10"/>
    <w:rsid w:val="00AC5F96"/>
    <w:rsid w:val="00AC76A4"/>
    <w:rsid w:val="00AC7A86"/>
    <w:rsid w:val="00AD07AC"/>
    <w:rsid w:val="00AD0ADE"/>
    <w:rsid w:val="00AD11CB"/>
    <w:rsid w:val="00AD2D72"/>
    <w:rsid w:val="00AD2E56"/>
    <w:rsid w:val="00AD33B3"/>
    <w:rsid w:val="00AD340B"/>
    <w:rsid w:val="00AD3827"/>
    <w:rsid w:val="00AD43B8"/>
    <w:rsid w:val="00AD46FD"/>
    <w:rsid w:val="00AD4B62"/>
    <w:rsid w:val="00AD5139"/>
    <w:rsid w:val="00AE049E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1E0E"/>
    <w:rsid w:val="00B02736"/>
    <w:rsid w:val="00B03BE2"/>
    <w:rsid w:val="00B05414"/>
    <w:rsid w:val="00B0547C"/>
    <w:rsid w:val="00B05881"/>
    <w:rsid w:val="00B05C1E"/>
    <w:rsid w:val="00B06215"/>
    <w:rsid w:val="00B07B4B"/>
    <w:rsid w:val="00B07C81"/>
    <w:rsid w:val="00B1050B"/>
    <w:rsid w:val="00B122E1"/>
    <w:rsid w:val="00B166D2"/>
    <w:rsid w:val="00B16B47"/>
    <w:rsid w:val="00B16C11"/>
    <w:rsid w:val="00B200A4"/>
    <w:rsid w:val="00B22016"/>
    <w:rsid w:val="00B2574D"/>
    <w:rsid w:val="00B25E06"/>
    <w:rsid w:val="00B2757F"/>
    <w:rsid w:val="00B2771A"/>
    <w:rsid w:val="00B3082D"/>
    <w:rsid w:val="00B3392E"/>
    <w:rsid w:val="00B35D58"/>
    <w:rsid w:val="00B41A03"/>
    <w:rsid w:val="00B46361"/>
    <w:rsid w:val="00B46BC3"/>
    <w:rsid w:val="00B51770"/>
    <w:rsid w:val="00B538EF"/>
    <w:rsid w:val="00B53E26"/>
    <w:rsid w:val="00B54D1C"/>
    <w:rsid w:val="00B55AB5"/>
    <w:rsid w:val="00B55FC3"/>
    <w:rsid w:val="00B56B78"/>
    <w:rsid w:val="00B60941"/>
    <w:rsid w:val="00B60988"/>
    <w:rsid w:val="00B610C2"/>
    <w:rsid w:val="00B62249"/>
    <w:rsid w:val="00B62D53"/>
    <w:rsid w:val="00B637A5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0B48"/>
    <w:rsid w:val="00B7160A"/>
    <w:rsid w:val="00B7170E"/>
    <w:rsid w:val="00B71C61"/>
    <w:rsid w:val="00B72B85"/>
    <w:rsid w:val="00B73990"/>
    <w:rsid w:val="00B743A7"/>
    <w:rsid w:val="00B7482F"/>
    <w:rsid w:val="00B7566C"/>
    <w:rsid w:val="00B762A8"/>
    <w:rsid w:val="00B768FE"/>
    <w:rsid w:val="00B7717F"/>
    <w:rsid w:val="00B77F5D"/>
    <w:rsid w:val="00B80681"/>
    <w:rsid w:val="00B82A53"/>
    <w:rsid w:val="00B8356E"/>
    <w:rsid w:val="00B838F0"/>
    <w:rsid w:val="00B83A2A"/>
    <w:rsid w:val="00B841E2"/>
    <w:rsid w:val="00B85632"/>
    <w:rsid w:val="00B86708"/>
    <w:rsid w:val="00B874E6"/>
    <w:rsid w:val="00B879D4"/>
    <w:rsid w:val="00B91816"/>
    <w:rsid w:val="00B92D12"/>
    <w:rsid w:val="00B948D1"/>
    <w:rsid w:val="00B94E1F"/>
    <w:rsid w:val="00B95F63"/>
    <w:rsid w:val="00B97F2F"/>
    <w:rsid w:val="00BA009B"/>
    <w:rsid w:val="00BA0F11"/>
    <w:rsid w:val="00BA1C2C"/>
    <w:rsid w:val="00BA545F"/>
    <w:rsid w:val="00BA7D5D"/>
    <w:rsid w:val="00BB0600"/>
    <w:rsid w:val="00BB06DE"/>
    <w:rsid w:val="00BB143C"/>
    <w:rsid w:val="00BB17D7"/>
    <w:rsid w:val="00BB2057"/>
    <w:rsid w:val="00BB44A6"/>
    <w:rsid w:val="00BB4D8D"/>
    <w:rsid w:val="00BB5D5A"/>
    <w:rsid w:val="00BB6E9D"/>
    <w:rsid w:val="00BC007C"/>
    <w:rsid w:val="00BC1D96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0923"/>
    <w:rsid w:val="00BD22B8"/>
    <w:rsid w:val="00BD29A0"/>
    <w:rsid w:val="00BD38FC"/>
    <w:rsid w:val="00BD3B74"/>
    <w:rsid w:val="00BD4238"/>
    <w:rsid w:val="00BD5B06"/>
    <w:rsid w:val="00BE0BCC"/>
    <w:rsid w:val="00BE0D09"/>
    <w:rsid w:val="00BE136F"/>
    <w:rsid w:val="00BE1B46"/>
    <w:rsid w:val="00BE1BC7"/>
    <w:rsid w:val="00BE31C1"/>
    <w:rsid w:val="00BE3209"/>
    <w:rsid w:val="00BE3530"/>
    <w:rsid w:val="00BE3AD6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B3"/>
    <w:rsid w:val="00C025F8"/>
    <w:rsid w:val="00C040BD"/>
    <w:rsid w:val="00C0499E"/>
    <w:rsid w:val="00C051F4"/>
    <w:rsid w:val="00C05568"/>
    <w:rsid w:val="00C06283"/>
    <w:rsid w:val="00C11E42"/>
    <w:rsid w:val="00C120DD"/>
    <w:rsid w:val="00C125FE"/>
    <w:rsid w:val="00C12718"/>
    <w:rsid w:val="00C139C6"/>
    <w:rsid w:val="00C14963"/>
    <w:rsid w:val="00C152F8"/>
    <w:rsid w:val="00C16316"/>
    <w:rsid w:val="00C168BC"/>
    <w:rsid w:val="00C169FF"/>
    <w:rsid w:val="00C170A9"/>
    <w:rsid w:val="00C175E3"/>
    <w:rsid w:val="00C20054"/>
    <w:rsid w:val="00C20064"/>
    <w:rsid w:val="00C2081D"/>
    <w:rsid w:val="00C2157C"/>
    <w:rsid w:val="00C21916"/>
    <w:rsid w:val="00C219AD"/>
    <w:rsid w:val="00C21C6B"/>
    <w:rsid w:val="00C21E9C"/>
    <w:rsid w:val="00C22806"/>
    <w:rsid w:val="00C22B22"/>
    <w:rsid w:val="00C233F7"/>
    <w:rsid w:val="00C25F81"/>
    <w:rsid w:val="00C26497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51F"/>
    <w:rsid w:val="00C4389B"/>
    <w:rsid w:val="00C43DA2"/>
    <w:rsid w:val="00C45BE6"/>
    <w:rsid w:val="00C46EED"/>
    <w:rsid w:val="00C50074"/>
    <w:rsid w:val="00C51ABE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8B5"/>
    <w:rsid w:val="00C633CE"/>
    <w:rsid w:val="00C63D31"/>
    <w:rsid w:val="00C652FA"/>
    <w:rsid w:val="00C6545D"/>
    <w:rsid w:val="00C660E3"/>
    <w:rsid w:val="00C6675A"/>
    <w:rsid w:val="00C70BDE"/>
    <w:rsid w:val="00C7146B"/>
    <w:rsid w:val="00C71646"/>
    <w:rsid w:val="00C72864"/>
    <w:rsid w:val="00C7367C"/>
    <w:rsid w:val="00C73D86"/>
    <w:rsid w:val="00C74206"/>
    <w:rsid w:val="00C743DF"/>
    <w:rsid w:val="00C76087"/>
    <w:rsid w:val="00C762CC"/>
    <w:rsid w:val="00C8007F"/>
    <w:rsid w:val="00C826EF"/>
    <w:rsid w:val="00C828DE"/>
    <w:rsid w:val="00C82D9B"/>
    <w:rsid w:val="00C839CF"/>
    <w:rsid w:val="00C8484E"/>
    <w:rsid w:val="00C84AE5"/>
    <w:rsid w:val="00C8532C"/>
    <w:rsid w:val="00C85465"/>
    <w:rsid w:val="00C862D6"/>
    <w:rsid w:val="00C86F43"/>
    <w:rsid w:val="00C90907"/>
    <w:rsid w:val="00C91818"/>
    <w:rsid w:val="00C92735"/>
    <w:rsid w:val="00C929C3"/>
    <w:rsid w:val="00C94184"/>
    <w:rsid w:val="00C945A1"/>
    <w:rsid w:val="00C96357"/>
    <w:rsid w:val="00C97133"/>
    <w:rsid w:val="00C97D05"/>
    <w:rsid w:val="00CA08BC"/>
    <w:rsid w:val="00CA1678"/>
    <w:rsid w:val="00CA2114"/>
    <w:rsid w:val="00CA4254"/>
    <w:rsid w:val="00CA7DB4"/>
    <w:rsid w:val="00CB0871"/>
    <w:rsid w:val="00CB0CD3"/>
    <w:rsid w:val="00CB2120"/>
    <w:rsid w:val="00CB2E49"/>
    <w:rsid w:val="00CB3F28"/>
    <w:rsid w:val="00CB418A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D03BA"/>
    <w:rsid w:val="00CD4E10"/>
    <w:rsid w:val="00CD6284"/>
    <w:rsid w:val="00CD7094"/>
    <w:rsid w:val="00CD7D3E"/>
    <w:rsid w:val="00CE0ECD"/>
    <w:rsid w:val="00CE15BC"/>
    <w:rsid w:val="00CE2C23"/>
    <w:rsid w:val="00CE3499"/>
    <w:rsid w:val="00CE5BD8"/>
    <w:rsid w:val="00CE7DBF"/>
    <w:rsid w:val="00CF1E53"/>
    <w:rsid w:val="00CF2A00"/>
    <w:rsid w:val="00CF3A86"/>
    <w:rsid w:val="00CF42E8"/>
    <w:rsid w:val="00CF661A"/>
    <w:rsid w:val="00CF7C0D"/>
    <w:rsid w:val="00CF7F44"/>
    <w:rsid w:val="00D00150"/>
    <w:rsid w:val="00D01A30"/>
    <w:rsid w:val="00D03078"/>
    <w:rsid w:val="00D04A5C"/>
    <w:rsid w:val="00D05B5C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4B06"/>
    <w:rsid w:val="00D35423"/>
    <w:rsid w:val="00D37AA8"/>
    <w:rsid w:val="00D40572"/>
    <w:rsid w:val="00D40C9E"/>
    <w:rsid w:val="00D40F66"/>
    <w:rsid w:val="00D43AFA"/>
    <w:rsid w:val="00D443AC"/>
    <w:rsid w:val="00D44972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3557"/>
    <w:rsid w:val="00D73897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8B5"/>
    <w:rsid w:val="00D86E78"/>
    <w:rsid w:val="00D878EF"/>
    <w:rsid w:val="00D9019D"/>
    <w:rsid w:val="00D90F41"/>
    <w:rsid w:val="00D91980"/>
    <w:rsid w:val="00D92A39"/>
    <w:rsid w:val="00D93083"/>
    <w:rsid w:val="00D93526"/>
    <w:rsid w:val="00D9494A"/>
    <w:rsid w:val="00D94B99"/>
    <w:rsid w:val="00D94DF0"/>
    <w:rsid w:val="00D95805"/>
    <w:rsid w:val="00D97127"/>
    <w:rsid w:val="00D972CA"/>
    <w:rsid w:val="00DA160C"/>
    <w:rsid w:val="00DA1A7A"/>
    <w:rsid w:val="00DA1BE6"/>
    <w:rsid w:val="00DA3D25"/>
    <w:rsid w:val="00DA484B"/>
    <w:rsid w:val="00DA53C7"/>
    <w:rsid w:val="00DA716D"/>
    <w:rsid w:val="00DA7CB4"/>
    <w:rsid w:val="00DA7DEB"/>
    <w:rsid w:val="00DA7FDB"/>
    <w:rsid w:val="00DB1226"/>
    <w:rsid w:val="00DB203F"/>
    <w:rsid w:val="00DB230F"/>
    <w:rsid w:val="00DB333D"/>
    <w:rsid w:val="00DB3D40"/>
    <w:rsid w:val="00DB674B"/>
    <w:rsid w:val="00DB7088"/>
    <w:rsid w:val="00DC02EB"/>
    <w:rsid w:val="00DC1366"/>
    <w:rsid w:val="00DC1F4B"/>
    <w:rsid w:val="00DC38A0"/>
    <w:rsid w:val="00DC41F3"/>
    <w:rsid w:val="00DC6231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4822"/>
    <w:rsid w:val="00DF57CC"/>
    <w:rsid w:val="00DF6419"/>
    <w:rsid w:val="00DF6655"/>
    <w:rsid w:val="00DF6EF3"/>
    <w:rsid w:val="00DF7F28"/>
    <w:rsid w:val="00E00013"/>
    <w:rsid w:val="00E008EE"/>
    <w:rsid w:val="00E01267"/>
    <w:rsid w:val="00E02C5D"/>
    <w:rsid w:val="00E0329B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37B47"/>
    <w:rsid w:val="00E405B4"/>
    <w:rsid w:val="00E41967"/>
    <w:rsid w:val="00E42025"/>
    <w:rsid w:val="00E420D7"/>
    <w:rsid w:val="00E420FD"/>
    <w:rsid w:val="00E42EC5"/>
    <w:rsid w:val="00E43D98"/>
    <w:rsid w:val="00E451CC"/>
    <w:rsid w:val="00E454C3"/>
    <w:rsid w:val="00E45C82"/>
    <w:rsid w:val="00E461B3"/>
    <w:rsid w:val="00E50994"/>
    <w:rsid w:val="00E51396"/>
    <w:rsid w:val="00E5221B"/>
    <w:rsid w:val="00E52D37"/>
    <w:rsid w:val="00E52DCD"/>
    <w:rsid w:val="00E53F01"/>
    <w:rsid w:val="00E54EE0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70197"/>
    <w:rsid w:val="00E70BC1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3FCE"/>
    <w:rsid w:val="00E84E8E"/>
    <w:rsid w:val="00E84F28"/>
    <w:rsid w:val="00E84FD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C78"/>
    <w:rsid w:val="00EA4FE1"/>
    <w:rsid w:val="00EA536E"/>
    <w:rsid w:val="00EA5BE7"/>
    <w:rsid w:val="00EA6611"/>
    <w:rsid w:val="00EA661E"/>
    <w:rsid w:val="00EA6671"/>
    <w:rsid w:val="00EA7BFD"/>
    <w:rsid w:val="00EB275F"/>
    <w:rsid w:val="00EB2B9A"/>
    <w:rsid w:val="00EB2DE3"/>
    <w:rsid w:val="00EB2FB0"/>
    <w:rsid w:val="00EB39C7"/>
    <w:rsid w:val="00EB435C"/>
    <w:rsid w:val="00EB5136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E16"/>
    <w:rsid w:val="00EC67B3"/>
    <w:rsid w:val="00ED178A"/>
    <w:rsid w:val="00ED197F"/>
    <w:rsid w:val="00ED3341"/>
    <w:rsid w:val="00ED3968"/>
    <w:rsid w:val="00ED67F5"/>
    <w:rsid w:val="00ED739D"/>
    <w:rsid w:val="00ED7979"/>
    <w:rsid w:val="00EE0670"/>
    <w:rsid w:val="00EE077A"/>
    <w:rsid w:val="00EE2112"/>
    <w:rsid w:val="00EE3453"/>
    <w:rsid w:val="00EE45B3"/>
    <w:rsid w:val="00EE4CEC"/>
    <w:rsid w:val="00EE5293"/>
    <w:rsid w:val="00EE5981"/>
    <w:rsid w:val="00EE5A9B"/>
    <w:rsid w:val="00EE7372"/>
    <w:rsid w:val="00EE7388"/>
    <w:rsid w:val="00EE7809"/>
    <w:rsid w:val="00EF0013"/>
    <w:rsid w:val="00EF256B"/>
    <w:rsid w:val="00EF319C"/>
    <w:rsid w:val="00EF33DF"/>
    <w:rsid w:val="00EF3517"/>
    <w:rsid w:val="00EF4A43"/>
    <w:rsid w:val="00EF4D0E"/>
    <w:rsid w:val="00EF5604"/>
    <w:rsid w:val="00EF60D3"/>
    <w:rsid w:val="00EF649E"/>
    <w:rsid w:val="00F00840"/>
    <w:rsid w:val="00F01838"/>
    <w:rsid w:val="00F01892"/>
    <w:rsid w:val="00F0474F"/>
    <w:rsid w:val="00F05EDD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A93"/>
    <w:rsid w:val="00F16F68"/>
    <w:rsid w:val="00F17C40"/>
    <w:rsid w:val="00F20536"/>
    <w:rsid w:val="00F21494"/>
    <w:rsid w:val="00F214A0"/>
    <w:rsid w:val="00F21735"/>
    <w:rsid w:val="00F218B8"/>
    <w:rsid w:val="00F22ADB"/>
    <w:rsid w:val="00F249BB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7D57"/>
    <w:rsid w:val="00F500C8"/>
    <w:rsid w:val="00F506DC"/>
    <w:rsid w:val="00F541B1"/>
    <w:rsid w:val="00F54A3C"/>
    <w:rsid w:val="00F55576"/>
    <w:rsid w:val="00F558D3"/>
    <w:rsid w:val="00F57307"/>
    <w:rsid w:val="00F60607"/>
    <w:rsid w:val="00F60B4E"/>
    <w:rsid w:val="00F60F15"/>
    <w:rsid w:val="00F61BAB"/>
    <w:rsid w:val="00F641F2"/>
    <w:rsid w:val="00F666BA"/>
    <w:rsid w:val="00F70480"/>
    <w:rsid w:val="00F70E7E"/>
    <w:rsid w:val="00F71D97"/>
    <w:rsid w:val="00F74F35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A43"/>
    <w:rsid w:val="00F925E2"/>
    <w:rsid w:val="00F92650"/>
    <w:rsid w:val="00F937E2"/>
    <w:rsid w:val="00F94581"/>
    <w:rsid w:val="00F94BD0"/>
    <w:rsid w:val="00F94E19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3A2C"/>
    <w:rsid w:val="00FB3C17"/>
    <w:rsid w:val="00FB5250"/>
    <w:rsid w:val="00FB668E"/>
    <w:rsid w:val="00FC13B2"/>
    <w:rsid w:val="00FC3252"/>
    <w:rsid w:val="00FC34E4"/>
    <w:rsid w:val="00FC5A0D"/>
    <w:rsid w:val="00FC6AF0"/>
    <w:rsid w:val="00FC6C69"/>
    <w:rsid w:val="00FD1A09"/>
    <w:rsid w:val="00FD2817"/>
    <w:rsid w:val="00FD2B47"/>
    <w:rsid w:val="00FD3475"/>
    <w:rsid w:val="00FD3734"/>
    <w:rsid w:val="00FD5413"/>
    <w:rsid w:val="00FD5B36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457F"/>
    <w:rsid w:val="00FF59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7854ED9"/>
  <w15:docId w15:val="{675A96C4-D77F-4029-BA93-80ACCA17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1464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qFormat/>
    <w:rsid w:val="00DA7DEB"/>
    <w:pPr>
      <w:keepNext/>
      <w:keepLines/>
      <w:pageBreakBefore/>
      <w:numPr>
        <w:numId w:val="32"/>
      </w:numPr>
      <w:spacing w:before="100" w:beforeAutospacing="1" w:after="12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TxtJustifi"/>
    <w:qFormat/>
    <w:rsid w:val="00DA7DEB"/>
    <w:pPr>
      <w:keepNext/>
      <w:numPr>
        <w:ilvl w:val="1"/>
        <w:numId w:val="32"/>
      </w:numPr>
      <w:spacing w:before="100" w:beforeAutospacing="1" w:after="120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TxtJustifi"/>
    <w:qFormat/>
    <w:rsid w:val="002B20AC"/>
    <w:pPr>
      <w:numPr>
        <w:ilvl w:val="2"/>
        <w:numId w:val="32"/>
      </w:numPr>
      <w:spacing w:before="100" w:beforeAutospacing="1" w:after="120"/>
      <w:outlineLvl w:val="2"/>
    </w:pPr>
    <w:rPr>
      <w:b/>
    </w:rPr>
  </w:style>
  <w:style w:type="paragraph" w:styleId="Titre4">
    <w:name w:val="heading 4"/>
    <w:basedOn w:val="Titre3"/>
    <w:next w:val="TxtJustifi"/>
    <w:link w:val="Titre4Car"/>
    <w:rsid w:val="002B20AC"/>
    <w:pPr>
      <w:numPr>
        <w:ilvl w:val="3"/>
      </w:numPr>
      <w:outlineLvl w:val="3"/>
    </w:pPr>
    <w:rPr>
      <w:szCs w:val="22"/>
    </w:rPr>
  </w:style>
  <w:style w:type="paragraph" w:styleId="Titre5">
    <w:name w:val="heading 5"/>
    <w:basedOn w:val="Normal"/>
    <w:next w:val="Normal"/>
    <w:unhideWhenUsed/>
    <w:qFormat/>
    <w:rsid w:val="00C4389B"/>
    <w:pPr>
      <w:numPr>
        <w:ilvl w:val="4"/>
        <w:numId w:val="32"/>
      </w:numPr>
      <w:spacing w:before="120"/>
      <w:ind w:left="1009" w:hanging="1009"/>
      <w:outlineLvl w:val="4"/>
    </w:pPr>
  </w:style>
  <w:style w:type="paragraph" w:styleId="Titre6">
    <w:name w:val="heading 6"/>
    <w:basedOn w:val="Normal"/>
    <w:next w:val="Normal"/>
    <w:semiHidden/>
    <w:unhideWhenUsed/>
    <w:qFormat/>
    <w:rsid w:val="00E6075C"/>
    <w:pPr>
      <w:keepNext/>
      <w:numPr>
        <w:ilvl w:val="5"/>
        <w:numId w:val="32"/>
      </w:numPr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semiHidden/>
    <w:unhideWhenUsed/>
    <w:qFormat/>
    <w:rsid w:val="00052D80"/>
    <w:pPr>
      <w:keepNext/>
      <w:numPr>
        <w:ilvl w:val="6"/>
        <w:numId w:val="32"/>
      </w:numPr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semiHidden/>
    <w:unhideWhenUsed/>
    <w:qFormat/>
    <w:rsid w:val="000F1038"/>
    <w:pPr>
      <w:keepNext/>
      <w:numPr>
        <w:ilvl w:val="7"/>
        <w:numId w:val="3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semiHidden/>
    <w:unhideWhenUsed/>
    <w:qFormat/>
    <w:rsid w:val="000F1038"/>
    <w:pPr>
      <w:numPr>
        <w:ilvl w:val="8"/>
        <w:numId w:val="3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D2D72"/>
    <w:pPr>
      <w:spacing w:after="120"/>
      <w:jc w:val="both"/>
    </w:pPr>
    <w:rPr>
      <w:sz w:val="24"/>
    </w:r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semiHidden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semiHidden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semiHidden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semiHidden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semiHidden/>
    <w:rsid w:val="000F1038"/>
    <w:pPr>
      <w:ind w:left="1600"/>
    </w:p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3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4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rsid w:val="002B20AC"/>
    <w:rPr>
      <w:rFonts w:ascii="Arial" w:hAnsi="Arial"/>
      <w:b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A5A4F"/>
    <w:rPr>
      <w:color w:val="0000FF" w:themeColor="hyperlink"/>
      <w:u w:val="single"/>
    </w:rPr>
  </w:style>
  <w:style w:type="character" w:customStyle="1" w:styleId="PieddepageCar">
    <w:name w:val="Pied de page Car"/>
    <w:basedOn w:val="Policepardfaut"/>
    <w:link w:val="Pieddepage"/>
    <w:uiPriority w:val="99"/>
    <w:rsid w:val="00F70480"/>
    <w:rPr>
      <w:rFonts w:ascii="Arial" w:hAnsi="Arial" w:cs="Arial"/>
      <w:b/>
      <w:i/>
      <w:sz w:val="22"/>
      <w:szCs w:val="24"/>
      <w:lang w:eastAsia="fr-FR"/>
    </w:rPr>
  </w:style>
  <w:style w:type="paragraph" w:customStyle="1" w:styleId="paragraph">
    <w:name w:val="paragraph"/>
    <w:basedOn w:val="Normal"/>
    <w:rsid w:val="00A7098E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eop">
    <w:name w:val="eop"/>
    <w:basedOn w:val="Policepardfaut"/>
    <w:rsid w:val="00A7098E"/>
  </w:style>
  <w:style w:type="paragraph" w:styleId="Paragraphedeliste">
    <w:name w:val="List Paragraph"/>
    <w:basedOn w:val="Normal"/>
    <w:uiPriority w:val="34"/>
    <w:qFormat/>
    <w:rsid w:val="00A709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dcbld">
    <w:name w:val="dc_bld"/>
    <w:basedOn w:val="Policepardfaut"/>
    <w:rsid w:val="00A7098E"/>
  </w:style>
  <w:style w:type="paragraph" w:styleId="NormalWeb">
    <w:name w:val="Normal (Web)"/>
    <w:basedOn w:val="Normal"/>
    <w:uiPriority w:val="99"/>
    <w:semiHidden/>
    <w:unhideWhenUsed/>
    <w:rsid w:val="00A7098E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4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ousar\OneDrive%20-%20EDUETATFR\MODELE-RP-DESOUSA%20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3A2D-8FA6-4C5D-9BAE-6D3434DB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MODELE-RP-DESOUSA </Template>
  <TotalTime>0</TotalTime>
  <Pages>8</Pages>
  <Words>568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RP_Explemple</vt:lpstr>
      <vt:lpstr/>
    </vt:vector>
  </TitlesOfParts>
  <Company>Etat de Fribourg</Company>
  <LinksUpToDate>false</LinksUpToDate>
  <CharactersWithSpaces>3687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RP_133_Réaliser des applications Web en Session-Handling</dc:title>
  <dc:creator>De Sousa Raphaël</dc:creator>
  <cp:lastModifiedBy>De Sousa Raphaël</cp:lastModifiedBy>
  <cp:revision>60</cp:revision>
  <cp:lastPrinted>2012-11-27T14:55:00Z</cp:lastPrinted>
  <dcterms:created xsi:type="dcterms:W3CDTF">2023-03-23T15:28:00Z</dcterms:created>
  <dcterms:modified xsi:type="dcterms:W3CDTF">2023-03-30T11:08:00Z</dcterms:modified>
</cp:coreProperties>
</file>